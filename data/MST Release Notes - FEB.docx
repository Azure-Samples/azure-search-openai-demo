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2F12" w14:textId="33C65B81" w:rsidR="00EE5203" w:rsidRPr="0014026D" w:rsidRDefault="004B1A0B">
      <w:pPr>
        <w:spacing w:after="0" w:line="240" w:lineRule="auto"/>
        <w:rPr>
          <w:rFonts w:cs="Toyota Type"/>
          <w:sz w:val="24"/>
          <w:szCs w:val="24"/>
        </w:rPr>
      </w:pPr>
      <w:r>
        <w:rPr>
          <w:rFonts w:cs="Toyota Type"/>
          <w:sz w:val="24"/>
          <w:szCs w:val="24"/>
        </w:rPr>
        <w:t xml:space="preserve">The following </w:t>
      </w:r>
      <w:r w:rsidR="00576035">
        <w:rPr>
          <w:rFonts w:cs="Toyota Type"/>
          <w:sz w:val="24"/>
          <w:szCs w:val="24"/>
        </w:rPr>
        <w:t xml:space="preserve">enhancements will be implemented </w:t>
      </w:r>
      <w:r w:rsidR="00DB58C1">
        <w:rPr>
          <w:rFonts w:cs="Toyota Type"/>
          <w:sz w:val="24"/>
          <w:szCs w:val="24"/>
        </w:rPr>
        <w:t>i</w:t>
      </w:r>
      <w:r w:rsidR="00576035">
        <w:rPr>
          <w:rFonts w:cs="Toyota Type"/>
          <w:sz w:val="24"/>
          <w:szCs w:val="24"/>
        </w:rPr>
        <w:t>n the</w:t>
      </w:r>
      <w:r w:rsidR="00CE459F">
        <w:rPr>
          <w:rFonts w:cs="Toyota Type"/>
          <w:sz w:val="24"/>
          <w:szCs w:val="24"/>
        </w:rPr>
        <w:t xml:space="preserve"> </w:t>
      </w:r>
      <w:r w:rsidR="001B62D2">
        <w:rPr>
          <w:rFonts w:cs="Toyota Type"/>
          <w:sz w:val="24"/>
          <w:szCs w:val="24"/>
        </w:rPr>
        <w:fldChar w:fldCharType="begin"/>
      </w:r>
      <w:r w:rsidR="001B62D2">
        <w:rPr>
          <w:rFonts w:cs="Toyota Type"/>
          <w:sz w:val="24"/>
          <w:szCs w:val="24"/>
        </w:rPr>
        <w:instrText xml:space="preserve"> DATE  \@ "MMMM"  \* MERGEFORMAT </w:instrText>
      </w:r>
      <w:r w:rsidR="001B62D2">
        <w:rPr>
          <w:rFonts w:cs="Toyota Type"/>
          <w:sz w:val="24"/>
          <w:szCs w:val="24"/>
        </w:rPr>
        <w:fldChar w:fldCharType="separate"/>
      </w:r>
      <w:r w:rsidR="0097577F">
        <w:rPr>
          <w:rFonts w:cs="Toyota Type"/>
          <w:noProof/>
          <w:sz w:val="24"/>
          <w:szCs w:val="24"/>
        </w:rPr>
        <w:t>February</w:t>
      </w:r>
      <w:r w:rsidR="001B62D2">
        <w:rPr>
          <w:rFonts w:cs="Toyota Type"/>
          <w:sz w:val="24"/>
          <w:szCs w:val="24"/>
        </w:rPr>
        <w:fldChar w:fldCharType="end"/>
      </w:r>
      <w:r w:rsidR="001B62D2">
        <w:rPr>
          <w:rFonts w:cs="Toyota Type"/>
          <w:sz w:val="24"/>
          <w:szCs w:val="24"/>
        </w:rPr>
        <w:t xml:space="preserve"> </w:t>
      </w:r>
      <w:r>
        <w:rPr>
          <w:rFonts w:cs="Toyota Type"/>
          <w:sz w:val="24"/>
          <w:szCs w:val="24"/>
        </w:rPr>
        <w:t>Mobile Sales Tool</w:t>
      </w:r>
      <w:r w:rsidR="0081623A">
        <w:rPr>
          <w:rFonts w:cs="Toyota Type"/>
          <w:sz w:val="24"/>
          <w:szCs w:val="24"/>
        </w:rPr>
        <w:t xml:space="preserve"> – Showroom </w:t>
      </w:r>
      <w:r w:rsidR="00576035">
        <w:rPr>
          <w:rFonts w:cs="Toyota Type"/>
          <w:sz w:val="24"/>
          <w:szCs w:val="24"/>
        </w:rPr>
        <w:t>R</w:t>
      </w:r>
      <w:r>
        <w:rPr>
          <w:rFonts w:cs="Toyota Type"/>
          <w:sz w:val="24"/>
          <w:szCs w:val="24"/>
        </w:rPr>
        <w:t>elease.</w:t>
      </w:r>
    </w:p>
    <w:p w14:paraId="34779F28" w14:textId="77777777" w:rsidR="00762439" w:rsidRDefault="00762439" w:rsidP="00762439">
      <w:pPr>
        <w:tabs>
          <w:tab w:val="left" w:pos="4680"/>
        </w:tabs>
        <w:spacing w:after="0" w:line="40" w:lineRule="exact"/>
        <w:rPr>
          <w:rFonts w:cs="Toyota Type"/>
          <w:sz w:val="24"/>
          <w:szCs w:val="24"/>
        </w:rPr>
      </w:pPr>
    </w:p>
    <w:tbl>
      <w:tblPr>
        <w:tblStyle w:val="TableGrid"/>
        <w:tblW w:w="11111" w:type="dxa"/>
        <w:tblLook w:val="04A0" w:firstRow="1" w:lastRow="0" w:firstColumn="1" w:lastColumn="0" w:noHBand="0" w:noVBand="1"/>
      </w:tblPr>
      <w:tblGrid>
        <w:gridCol w:w="11111"/>
      </w:tblGrid>
      <w:tr w:rsidR="0009452B" w:rsidRPr="0021128C" w14:paraId="416DC8DE" w14:textId="77777777" w:rsidTr="00665123">
        <w:trPr>
          <w:trHeight w:val="323"/>
        </w:trPr>
        <w:tc>
          <w:tcPr>
            <w:tcW w:w="11111" w:type="dxa"/>
            <w:shd w:val="clear" w:color="auto" w:fill="FF0000"/>
          </w:tcPr>
          <w:p w14:paraId="37E0AD86" w14:textId="77777777" w:rsidR="0009452B" w:rsidRPr="00E0494C" w:rsidRDefault="00A71E85" w:rsidP="00132193">
            <w:pPr>
              <w:tabs>
                <w:tab w:val="left" w:pos="3990"/>
                <w:tab w:val="left" w:pos="4416"/>
                <w:tab w:val="center" w:pos="5400"/>
              </w:tabs>
              <w:spacing w:after="0"/>
              <w:jc w:val="center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t>MST Enhancements</w:t>
            </w:r>
          </w:p>
        </w:tc>
      </w:tr>
      <w:tr w:rsidR="0009452B" w:rsidRPr="00065154" w14:paraId="28CE01C1" w14:textId="77777777" w:rsidTr="00665123">
        <w:trPr>
          <w:trHeight w:val="2528"/>
        </w:trPr>
        <w:tc>
          <w:tcPr>
            <w:tcW w:w="11111" w:type="dxa"/>
          </w:tcPr>
          <w:p w14:paraId="7781D754" w14:textId="40483B6E" w:rsidR="0009452B" w:rsidRPr="00CB5BDD" w:rsidRDefault="00CA581C" w:rsidP="00876644">
            <w:pPr>
              <w:tabs>
                <w:tab w:val="center" w:pos="5447"/>
              </w:tabs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Share as Text Message Consent Checkbox</w:t>
            </w:r>
          </w:p>
          <w:p w14:paraId="4B2EACD9" w14:textId="411D9B47" w:rsidR="00875F4B" w:rsidRPr="00875F4B" w:rsidRDefault="00CA581C" w:rsidP="00D64FB7">
            <w:pPr>
              <w:spacing w:line="240" w:lineRule="auto"/>
              <w:ind w:left="720"/>
            </w:pPr>
            <w:r>
              <w:t xml:space="preserve">The </w:t>
            </w:r>
            <w:r w:rsidR="00062F5E">
              <w:t>“</w:t>
            </w:r>
            <w:r>
              <w:t xml:space="preserve">Share as a Text </w:t>
            </w:r>
            <w:r w:rsidR="00062F5E">
              <w:t>M</w:t>
            </w:r>
            <w:r>
              <w:t>essage</w:t>
            </w:r>
            <w:r w:rsidR="00062F5E">
              <w:t>”</w:t>
            </w:r>
            <w:r>
              <w:t xml:space="preserve"> mod</w:t>
            </w:r>
            <w:r w:rsidR="005855A5">
              <w:t>a</w:t>
            </w:r>
            <w:r>
              <w:t xml:space="preserve">l will now </w:t>
            </w:r>
            <w:r w:rsidR="005855A5">
              <w:t>display “Accept” and “Decline” consent checkboxes</w:t>
            </w:r>
            <w:r w:rsidR="00062F5E">
              <w:t>. These will serve as</w:t>
            </w:r>
            <w:r w:rsidR="005855A5">
              <w:t xml:space="preserve"> verification of the customer</w:t>
            </w:r>
            <w:r w:rsidR="00062F5E">
              <w:t>’s acceptance or refusal</w:t>
            </w:r>
            <w:r w:rsidR="005855A5">
              <w:t xml:space="preserve"> to receive </w:t>
            </w:r>
            <w:r w:rsidR="00BC439A">
              <w:t>text</w:t>
            </w:r>
            <w:r w:rsidR="005855A5">
              <w:t xml:space="preserve"> communications from the dealership</w:t>
            </w:r>
            <w:r w:rsidR="00C7708D">
              <w:t xml:space="preserve"> for this single transaction</w:t>
            </w:r>
            <w:r w:rsidR="005855A5">
              <w:t>.</w:t>
            </w:r>
            <w:r w:rsidR="00062F5E">
              <w:t xml:space="preserve"> Please note – the send button will not work if the customer has selected “Decline.” </w:t>
            </w:r>
            <w:r w:rsidR="005855A5">
              <w:t xml:space="preserve">The modal will also feature an updated </w:t>
            </w:r>
            <w:r w:rsidR="00062F5E">
              <w:t xml:space="preserve">legal disclaimer to match the new checkboxes. </w:t>
            </w:r>
          </w:p>
          <w:p w14:paraId="58A9DA12" w14:textId="5115CB6C" w:rsidR="00DF0EA1" w:rsidRDefault="00875F4B" w:rsidP="009E6E2B">
            <w:pPr>
              <w:spacing w:after="0" w:line="240" w:lineRule="auto"/>
              <w:ind w:left="720"/>
              <w:jc w:val="center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drawing>
                <wp:inline distT="0" distB="0" distL="0" distR="0" wp14:anchorId="1DE977A7" wp14:editId="455AEAA5">
                  <wp:extent cx="4230806" cy="3583348"/>
                  <wp:effectExtent l="0" t="0" r="0" b="0"/>
                  <wp:docPr id="194039640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39640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0870" cy="36088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1FCB32" w14:textId="77777777" w:rsidR="00D64FB7" w:rsidRDefault="00D64FB7" w:rsidP="00D64FB7">
            <w:p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</w:p>
          <w:p w14:paraId="38E79F10" w14:textId="77777777" w:rsidR="00BA208D" w:rsidRPr="00582706" w:rsidRDefault="00BA208D" w:rsidP="00062F5E">
            <w:pPr>
              <w:spacing w:after="0" w:line="240" w:lineRule="auto"/>
              <w:ind w:left="720"/>
              <w:jc w:val="center"/>
              <w:rPr>
                <w:rFonts w:cs="Toyota Type"/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</w:tc>
      </w:tr>
      <w:tr w:rsidR="00665123" w14:paraId="09D5F650" w14:textId="77777777" w:rsidTr="00665123">
        <w:trPr>
          <w:trHeight w:val="323"/>
        </w:trPr>
        <w:tc>
          <w:tcPr>
            <w:tcW w:w="11111" w:type="dxa"/>
            <w:shd w:val="clear" w:color="auto" w:fill="FF0000"/>
          </w:tcPr>
          <w:p w14:paraId="022613E5" w14:textId="77777777" w:rsidR="00665123" w:rsidRDefault="00D510B4" w:rsidP="00F2779A">
            <w:pPr>
              <w:tabs>
                <w:tab w:val="left" w:pos="3990"/>
                <w:tab w:val="center" w:pos="5400"/>
              </w:tabs>
              <w:spacing w:after="0"/>
              <w:jc w:val="center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t>Bug Fixes</w:t>
            </w:r>
            <w:r w:rsidR="008E5076">
              <w:rPr>
                <w:rFonts w:cs="Toyota Type"/>
                <w:b/>
                <w:color w:val="FFFFFF" w:themeColor="background1"/>
                <w:sz w:val="32"/>
                <w:szCs w:val="32"/>
              </w:rPr>
              <w:t xml:space="preserve"> &amp; Additional Enhancements</w:t>
            </w:r>
          </w:p>
        </w:tc>
      </w:tr>
      <w:tr w:rsidR="00665123" w14:paraId="11F5BF92" w14:textId="77777777" w:rsidTr="00665123">
        <w:trPr>
          <w:trHeight w:val="2528"/>
        </w:trPr>
        <w:tc>
          <w:tcPr>
            <w:tcW w:w="11111" w:type="dxa"/>
          </w:tcPr>
          <w:p w14:paraId="7056FE6E" w14:textId="7EADE5A5" w:rsidR="00F13875" w:rsidRDefault="000C6228" w:rsidP="00F1387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t>Increased the card height for Used Vehicles</w:t>
            </w:r>
          </w:p>
          <w:p w14:paraId="546BA89A" w14:textId="2FE74114" w:rsidR="00CB5BDD" w:rsidRPr="00F13875" w:rsidRDefault="000C6228" w:rsidP="00F1387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t>Fixed a bug where Used vehicle count was inco</w:t>
            </w:r>
            <w:r w:rsidR="00407C08">
              <w:rPr>
                <w:rFonts w:cs="Toyota Type"/>
                <w:noProof/>
                <w:color w:val="000000" w:themeColor="text1"/>
              </w:rPr>
              <w:t>r</w:t>
            </w:r>
            <w:r>
              <w:rPr>
                <w:rFonts w:cs="Toyota Type"/>
                <w:noProof/>
                <w:color w:val="000000" w:themeColor="text1"/>
              </w:rPr>
              <w:t>rect after selecting Certified</w:t>
            </w:r>
          </w:p>
          <w:p w14:paraId="2AB8E353" w14:textId="1F266540" w:rsidR="005D7896" w:rsidRPr="000C6228" w:rsidRDefault="000C6228" w:rsidP="000C622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>
              <w:rPr>
                <w:rFonts w:cs="Toyota Type"/>
                <w:noProof/>
                <w:color w:val="000000" w:themeColor="text1"/>
              </w:rPr>
              <w:t>Updated Payment Simulator to allow spaces, “+”, and “-“ in the series and trim name.</w:t>
            </w:r>
          </w:p>
        </w:tc>
      </w:tr>
      <w:tr w:rsidR="00CA58BC" w14:paraId="238CBE62" w14:textId="77777777" w:rsidTr="00E44968">
        <w:trPr>
          <w:trHeight w:val="323"/>
        </w:trPr>
        <w:tc>
          <w:tcPr>
            <w:tcW w:w="11111" w:type="dxa"/>
            <w:shd w:val="clear" w:color="auto" w:fill="FF0000"/>
          </w:tcPr>
          <w:p w14:paraId="1BC30468" w14:textId="77777777" w:rsidR="00CA58BC" w:rsidRDefault="00CA58BC" w:rsidP="002B63F9">
            <w:pPr>
              <w:tabs>
                <w:tab w:val="left" w:pos="3990"/>
                <w:tab w:val="center" w:pos="5400"/>
              </w:tabs>
              <w:spacing w:after="0"/>
              <w:jc w:val="center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t>Reminders</w:t>
            </w:r>
          </w:p>
        </w:tc>
      </w:tr>
      <w:tr w:rsidR="00E44968" w14:paraId="796CE908" w14:textId="77777777" w:rsidTr="00E44968">
        <w:trPr>
          <w:trHeight w:val="323"/>
        </w:trPr>
        <w:tc>
          <w:tcPr>
            <w:tcW w:w="11111" w:type="dxa"/>
          </w:tcPr>
          <w:p w14:paraId="69707CB5" w14:textId="77777777" w:rsidR="00E44968" w:rsidRPr="00D24612" w:rsidRDefault="00E44968" w:rsidP="00E44968">
            <w:pPr>
              <w:spacing w:after="0" w:line="240" w:lineRule="auto"/>
              <w:ind w:left="720"/>
              <w:rPr>
                <w:rFonts w:cs="Toyota Type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D24612">
              <w:rPr>
                <w:rFonts w:cs="Toyota Type"/>
                <w:b/>
                <w:bCs/>
                <w:noProof/>
                <w:color w:val="000000" w:themeColor="text1"/>
                <w:sz w:val="28"/>
                <w:szCs w:val="28"/>
              </w:rPr>
              <w:lastRenderedPageBreak/>
              <w:t>REMINDERS</w:t>
            </w:r>
          </w:p>
          <w:p w14:paraId="230CFE1E" w14:textId="77777777" w:rsidR="005D72EB" w:rsidRPr="005D72EB" w:rsidRDefault="005D72EB" w:rsidP="005D72EB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  <w:sz w:val="24"/>
              </w:rPr>
            </w:pPr>
          </w:p>
          <w:p w14:paraId="447D8EB4" w14:textId="77777777" w:rsidR="00E44968" w:rsidRPr="0060348C" w:rsidRDefault="00E44968" w:rsidP="00E44968">
            <w:pPr>
              <w:spacing w:after="0" w:line="240" w:lineRule="auto"/>
              <w:ind w:left="720"/>
              <w:rPr>
                <w:rFonts w:cs="Toyota Type"/>
                <w:noProof/>
                <w:color w:val="000000" w:themeColor="text1"/>
              </w:rPr>
            </w:pPr>
            <w:r w:rsidRPr="0060348C">
              <w:rPr>
                <w:rFonts w:cs="Toyota Type"/>
                <w:noProof/>
                <w:color w:val="000000" w:themeColor="text1"/>
              </w:rPr>
              <w:t>To contact Premier Support</w:t>
            </w:r>
          </w:p>
          <w:p w14:paraId="1FD86603" w14:textId="77777777" w:rsidR="00E44968" w:rsidRPr="0060348C" w:rsidRDefault="00E44968" w:rsidP="00E449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 w:rsidRPr="0060348C">
              <w:rPr>
                <w:rFonts w:cs="Toyota Type"/>
                <w:noProof/>
                <w:color w:val="000000" w:themeColor="text1"/>
              </w:rPr>
              <w:t xml:space="preserve">By email: send a message to </w:t>
            </w:r>
            <w:hyperlink r:id="rId12" w:history="1">
              <w:r w:rsidR="00B95A07" w:rsidRPr="0060348C">
                <w:rPr>
                  <w:rStyle w:val="Hyperlink"/>
                  <w:rFonts w:cs="Toyota Type"/>
                  <w:noProof/>
                </w:rPr>
                <w:t>PremierCareTMNA@toyota.com</w:t>
              </w:r>
            </w:hyperlink>
          </w:p>
          <w:p w14:paraId="4BCE33AB" w14:textId="77777777" w:rsidR="00E44968" w:rsidRPr="0060348C" w:rsidRDefault="00E44968" w:rsidP="00E4496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Toyota Type"/>
                <w:noProof/>
                <w:color w:val="000000" w:themeColor="text1"/>
              </w:rPr>
            </w:pPr>
            <w:r w:rsidRPr="0060348C">
              <w:rPr>
                <w:rFonts w:cs="Toyota Type"/>
                <w:noProof/>
                <w:color w:val="000000" w:themeColor="text1"/>
              </w:rPr>
              <w:t>By phone: call 1-877-DLDAILY (1-877-353-2459), choose Option 2</w:t>
            </w:r>
          </w:p>
          <w:p w14:paraId="40A0F1E6" w14:textId="77777777" w:rsidR="00E44968" w:rsidRDefault="00E44968" w:rsidP="00E44968">
            <w:pPr>
              <w:tabs>
                <w:tab w:val="left" w:pos="3990"/>
                <w:tab w:val="center" w:pos="5400"/>
              </w:tabs>
              <w:spacing w:after="0"/>
              <w:ind w:left="720"/>
              <w:rPr>
                <w:rFonts w:cs="Toyota Type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="Toyota Type"/>
                <w:b/>
                <w:color w:val="FFFFFF" w:themeColor="background1"/>
                <w:sz w:val="32"/>
                <w:szCs w:val="32"/>
              </w:rPr>
              <w:t>Reminders</w:t>
            </w:r>
          </w:p>
        </w:tc>
      </w:tr>
    </w:tbl>
    <w:p w14:paraId="6234C7FF" w14:textId="77777777" w:rsidR="00AA38BE" w:rsidRDefault="00AA38BE">
      <w:pPr>
        <w:spacing w:after="0" w:line="240" w:lineRule="auto"/>
        <w:rPr>
          <w:rFonts w:cs="Toyota Type"/>
          <w:sz w:val="24"/>
          <w:szCs w:val="24"/>
        </w:rPr>
      </w:pPr>
    </w:p>
    <w:sectPr w:rsidR="00AA38BE" w:rsidSect="0060028F">
      <w:headerReference w:type="default" r:id="rId13"/>
      <w:footerReference w:type="default" r:id="rId14"/>
      <w:pgSz w:w="12240" w:h="15840"/>
      <w:pgMar w:top="720" w:right="720" w:bottom="720" w:left="720" w:header="115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0EEA8" w14:textId="77777777" w:rsidR="0060028F" w:rsidRDefault="0060028F" w:rsidP="00B768BF">
      <w:pPr>
        <w:spacing w:after="0" w:line="240" w:lineRule="auto"/>
      </w:pPr>
      <w:r>
        <w:separator/>
      </w:r>
    </w:p>
  </w:endnote>
  <w:endnote w:type="continuationSeparator" w:id="0">
    <w:p w14:paraId="762C946F" w14:textId="77777777" w:rsidR="0060028F" w:rsidRDefault="0060028F" w:rsidP="00B768BF">
      <w:pPr>
        <w:spacing w:after="0" w:line="240" w:lineRule="auto"/>
      </w:pPr>
      <w:r>
        <w:continuationSeparator/>
      </w:r>
    </w:p>
  </w:endnote>
  <w:endnote w:type="continuationNotice" w:id="1">
    <w:p w14:paraId="76D975F2" w14:textId="77777777" w:rsidR="0060028F" w:rsidRDefault="006002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yota Type">
    <w:altName w:val="Calibri"/>
    <w:panose1 w:val="020B0602020202020204"/>
    <w:charset w:val="00"/>
    <w:family w:val="swiss"/>
    <w:pitch w:val="variable"/>
    <w:sig w:usb0="A00002FF" w:usb1="5000205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2C563" w14:textId="77777777" w:rsidR="00692B10" w:rsidRPr="0031197C" w:rsidRDefault="00692B10" w:rsidP="00DC2553">
    <w:pPr>
      <w:pStyle w:val="Footer"/>
      <w:spacing w:before="120"/>
      <w:jc w:val="right"/>
      <w:rPr>
        <w:b/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68F0D82" wp14:editId="1906310F">
              <wp:simplePos x="0" y="0"/>
              <wp:positionH relativeFrom="column">
                <wp:posOffset>-285115</wp:posOffset>
              </wp:positionH>
              <wp:positionV relativeFrom="paragraph">
                <wp:posOffset>116840</wp:posOffset>
              </wp:positionV>
              <wp:extent cx="2389505" cy="1403985"/>
              <wp:effectExtent l="0" t="0" r="0" b="317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95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6ECE1B" w14:textId="77777777" w:rsidR="00692B10" w:rsidRPr="00F056B3" w:rsidRDefault="00692B10">
                          <w:pPr>
                            <w:rPr>
                              <w:rFonts w:ascii="Arial Black" w:hAnsi="Arial Black"/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8F0D8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22.45pt;margin-top:9.2pt;width:188.15pt;height:110.55pt;z-index:2516582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" filled="f" stroked="f">
              <v:textbox style="mso-fit-shape-to-text:t">
                <w:txbxContent>
                  <w:p w14:paraId="486ECE1B" w14:textId="77777777" w:rsidR="00692B10" w:rsidRPr="00F056B3" w:rsidRDefault="00692B10">
                    <w:pPr>
                      <w:rPr>
                        <w:rFonts w:ascii="Arial Black" w:hAnsi="Arial Black"/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  <w:r w:rsidRPr="00DC2553">
      <w:rPr>
        <w:b/>
        <w:noProof/>
        <w:color w:val="0000F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1D94D774" wp14:editId="721A5029">
              <wp:simplePos x="0" y="0"/>
              <wp:positionH relativeFrom="column">
                <wp:posOffset>6726819</wp:posOffset>
              </wp:positionH>
              <wp:positionV relativeFrom="paragraph">
                <wp:posOffset>78740</wp:posOffset>
              </wp:positionV>
              <wp:extent cx="448310" cy="140398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31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36C020" w14:textId="77777777" w:rsidR="00692B10" w:rsidRPr="00617DA5" w:rsidRDefault="00000000" w:rsidP="00DC2553">
                          <w:pPr>
                            <w:pStyle w:val="Footer"/>
                            <w:spacing w:before="120"/>
                            <w:jc w:val="right"/>
                            <w:rPr>
                              <w:b/>
                              <w:color w:val="808080" w:themeColor="background1" w:themeShade="80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</w:rPr>
                              <w:id w:val="-129906955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cs="Toyota Type"/>
                                <w:b/>
                                <w:noProof/>
                                <w:sz w:val="20"/>
                                <w:szCs w:val="20"/>
                              </w:rPr>
                            </w:sdtEndPr>
                            <w:sdtContent>
                              <w:r w:rsidR="00692B10" w:rsidRPr="00617DA5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begin"/>
                              </w:r>
                              <w:r w:rsidR="00692B10" w:rsidRPr="00617DA5">
                                <w:rPr>
                                  <w:b/>
                                  <w:color w:val="808080" w:themeColor="background1" w:themeShade="80"/>
                                </w:rPr>
                                <w:instrText xml:space="preserve"> PAGE   \* MERGEFORMAT </w:instrText>
                              </w:r>
                              <w:r w:rsidR="00692B10" w:rsidRPr="00617DA5">
                                <w:rPr>
                                  <w:b/>
                                  <w:color w:val="808080" w:themeColor="background1" w:themeShade="80"/>
                                </w:rPr>
                                <w:fldChar w:fldCharType="separate"/>
                              </w:r>
                              <w:r w:rsidR="00692B10">
                                <w:rPr>
                                  <w:b/>
                                  <w:noProof/>
                                  <w:color w:val="808080" w:themeColor="background1" w:themeShade="80"/>
                                </w:rPr>
                                <w:t>2</w:t>
                              </w:r>
                              <w:r w:rsidR="00692B10" w:rsidRPr="00617DA5">
                                <w:rPr>
                                  <w:b/>
                                  <w:noProof/>
                                  <w:color w:val="808080" w:themeColor="background1" w:themeShade="80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D94D774" id="_x0000_s1029" type="#_x0000_t202" style="position:absolute;left:0;text-align:left;margin-left:529.65pt;margin-top:6.2pt;width:35.3pt;height:110.55pt;z-index:25165824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" filled="f" stroked="f">
              <v:textbox style="mso-fit-shape-to-text:t">
                <w:txbxContent>
                  <w:p w14:paraId="5436C020" w14:textId="77777777" w:rsidR="00692B10" w:rsidRPr="00617DA5" w:rsidRDefault="00000000" w:rsidP="00DC2553">
                    <w:pPr>
                      <w:pStyle w:val="Footer"/>
                      <w:spacing w:before="120"/>
                      <w:jc w:val="right"/>
                      <w:rPr>
                        <w:b/>
                        <w:color w:val="808080" w:themeColor="background1" w:themeShade="80"/>
                      </w:rPr>
                    </w:pPr>
                    <w:sdt>
                      <w:sdtPr>
                        <w:rPr>
                          <w:color w:val="808080" w:themeColor="background1" w:themeShade="80"/>
                        </w:rPr>
                        <w:id w:val="-129906955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cs="Toyota Type"/>
                          <w:b/>
                          <w:noProof/>
                          <w:sz w:val="20"/>
                          <w:szCs w:val="20"/>
                        </w:rPr>
                      </w:sdtEndPr>
                      <w:sdtContent>
                        <w:r w:rsidR="00692B10" w:rsidRPr="00617DA5">
                          <w:rPr>
                            <w:b/>
                            <w:color w:val="808080" w:themeColor="background1" w:themeShade="80"/>
                          </w:rPr>
                          <w:fldChar w:fldCharType="begin"/>
                        </w:r>
                        <w:r w:rsidR="00692B10" w:rsidRPr="00617DA5">
                          <w:rPr>
                            <w:b/>
                            <w:color w:val="808080" w:themeColor="background1" w:themeShade="80"/>
                          </w:rPr>
                          <w:instrText xml:space="preserve"> PAGE   \* MERGEFORMAT </w:instrText>
                        </w:r>
                        <w:r w:rsidR="00692B10" w:rsidRPr="00617DA5">
                          <w:rPr>
                            <w:b/>
                            <w:color w:val="808080" w:themeColor="background1" w:themeShade="80"/>
                          </w:rPr>
                          <w:fldChar w:fldCharType="separate"/>
                        </w:r>
                        <w:r w:rsidR="00692B10">
                          <w:rPr>
                            <w:b/>
                            <w:noProof/>
                            <w:color w:val="808080" w:themeColor="background1" w:themeShade="80"/>
                          </w:rPr>
                          <w:t>2</w:t>
                        </w:r>
                        <w:r w:rsidR="00692B10" w:rsidRPr="00617DA5">
                          <w:rPr>
                            <w:b/>
                            <w:noProof/>
                            <w:color w:val="808080" w:themeColor="background1" w:themeShade="80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682189F" wp14:editId="77F782F8">
              <wp:simplePos x="0" y="0"/>
              <wp:positionH relativeFrom="column">
                <wp:posOffset>3186430</wp:posOffset>
              </wp:positionH>
              <wp:positionV relativeFrom="paragraph">
                <wp:posOffset>-3536950</wp:posOffset>
              </wp:positionV>
              <wp:extent cx="490220" cy="7798435"/>
              <wp:effectExtent l="3492" t="0" r="8573" b="8572"/>
              <wp:wrapNone/>
              <wp:docPr id="1" name="Rectangl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490220" cy="77984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4251C0" id="Rectangle 219" o:spid="_x0000_s1026" style="position:absolute;margin-left:250.9pt;margin-top:-278.5pt;width:38.6pt;height:614.05pt;rotation:-9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" fillcolor="#d8d8d8 [2732]" stroked="f"/>
          </w:pict>
        </mc:Fallback>
      </mc:AlternateContent>
    </w:r>
    <w:r w:rsidRPr="00A31832">
      <w:rPr>
        <w:rFonts w:ascii="Arial" w:hAnsi="Arial" w:cs="Arial"/>
        <w:b/>
        <w:i/>
        <w:noProof/>
        <w:color w:val="808080" w:themeColor="background1" w:themeShade="80"/>
        <w:sz w:val="16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D6863FE" wp14:editId="58D109DF">
              <wp:simplePos x="0" y="0"/>
              <wp:positionH relativeFrom="column">
                <wp:posOffset>2106930</wp:posOffset>
              </wp:positionH>
              <wp:positionV relativeFrom="paragraph">
                <wp:posOffset>169809</wp:posOffset>
              </wp:positionV>
              <wp:extent cx="2734945" cy="1403985"/>
              <wp:effectExtent l="0" t="0" r="8255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94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CD2958" w14:textId="77777777" w:rsidR="00692B10" w:rsidRPr="00DC2553" w:rsidRDefault="00692B10" w:rsidP="003B66BD">
                          <w:pPr>
                            <w:spacing w:after="0" w:line="240" w:lineRule="auto"/>
                            <w:rPr>
                              <w:sz w:val="14"/>
                              <w:szCs w:val="8"/>
                            </w:rPr>
                          </w:pPr>
                        </w:p>
                      </w:txbxContent>
                    </wps:txbx>
                    <wps:bodyPr rot="0" vert="horz" wrap="square" lIns="27432" tIns="27432" rIns="27432" bIns="27432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D6863FE" id="_x0000_s1030" type="#_x0000_t202" style="position:absolute;left:0;text-align:left;margin-left:165.9pt;margin-top:13.35pt;width:215.35pt;height:110.55pt;z-index:25165824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" filled="f" stroked="f">
              <v:textbox style="mso-fit-shape-to-text:t" inset="2.16pt,2.16pt,2.16pt,2.16pt">
                <w:txbxContent>
                  <w:p w14:paraId="5DCD2958" w14:textId="77777777" w:rsidR="00692B10" w:rsidRPr="00DC2553" w:rsidRDefault="00692B10" w:rsidP="003B66BD">
                    <w:pPr>
                      <w:spacing w:after="0" w:line="240" w:lineRule="auto"/>
                      <w:rPr>
                        <w:sz w:val="14"/>
                        <w:szCs w:val="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90B6C1E" w14:textId="77777777" w:rsidR="00692B10" w:rsidRDefault="00692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3C7B6" w14:textId="77777777" w:rsidR="0060028F" w:rsidRDefault="0060028F" w:rsidP="00B768BF">
      <w:pPr>
        <w:spacing w:after="0" w:line="240" w:lineRule="auto"/>
      </w:pPr>
      <w:r>
        <w:separator/>
      </w:r>
    </w:p>
  </w:footnote>
  <w:footnote w:type="continuationSeparator" w:id="0">
    <w:p w14:paraId="3CFF707B" w14:textId="77777777" w:rsidR="0060028F" w:rsidRDefault="0060028F" w:rsidP="00B768BF">
      <w:pPr>
        <w:spacing w:after="0" w:line="240" w:lineRule="auto"/>
      </w:pPr>
      <w:r>
        <w:continuationSeparator/>
      </w:r>
    </w:p>
  </w:footnote>
  <w:footnote w:type="continuationNotice" w:id="1">
    <w:p w14:paraId="215961CA" w14:textId="77777777" w:rsidR="0060028F" w:rsidRDefault="006002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8576" w14:textId="77777777" w:rsidR="00692B10" w:rsidRDefault="009A58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71" behindDoc="0" locked="0" layoutInCell="0" allowOverlap="1" wp14:anchorId="4063EEB7" wp14:editId="54C9AC5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28600"/>
              <wp:effectExtent l="0" t="0" r="0" b="0"/>
              <wp:wrapNone/>
              <wp:docPr id="16" name="MSIPCMcfb34203a25aca00efa1e95b" descr="{&quot;HashCode&quot;:78511147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74A0ED" w14:textId="77777777" w:rsidR="009A5843" w:rsidRPr="009A5843" w:rsidRDefault="009A5843" w:rsidP="009A5843">
                          <w:pPr>
                            <w:spacing w:after="0"/>
                            <w:rPr>
                              <w:rFonts w:ascii="MS UI Gothic" w:eastAsia="MS UI Gothic" w:hAnsi="MS UI Gothic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3EEB7" id="_x0000_t202" coordsize="21600,21600" o:spt="202" path="m,l,21600r21600,l21600,xe">
              <v:stroke joinstyle="miter"/>
              <v:path gradientshapeok="t" o:connecttype="rect"/>
            </v:shapetype>
            <v:shape id="MSIPCMcfb34203a25aca00efa1e95b" o:spid="_x0000_s1026" type="#_x0000_t202" alt="{&quot;HashCode&quot;:785111475,&quot;Height&quot;:792.0,&quot;Width&quot;:612.0,&quot;Placement&quot;:&quot;Header&quot;,&quot;Index&quot;:&quot;Primary&quot;,&quot;Section&quot;:1,&quot;Top&quot;:0.0,&quot;Left&quot;:0.0}" style="position:absolute;margin-left:0;margin-top:15pt;width:612pt;height:18pt;z-index:25165927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" o:allowincell="f" filled="f" stroked="f" strokeweight=".5pt">
              <v:textbox inset="20pt,0,,0">
                <w:txbxContent>
                  <w:p w14:paraId="6674A0ED" w14:textId="77777777" w:rsidR="009A5843" w:rsidRPr="009A5843" w:rsidRDefault="009A5843" w:rsidP="009A5843">
                    <w:pPr>
                      <w:spacing w:after="0"/>
                      <w:rPr>
                        <w:rFonts w:ascii="MS UI Gothic" w:eastAsia="MS UI Gothic" w:hAnsi="MS UI Gothic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92B10">
      <w:rPr>
        <w:noProof/>
      </w:rPr>
      <w:drawing>
        <wp:anchor distT="0" distB="0" distL="114300" distR="114300" simplePos="0" relativeHeight="251658247" behindDoc="0" locked="0" layoutInCell="1" allowOverlap="1" wp14:anchorId="57E62302" wp14:editId="32D9D88C">
          <wp:simplePos x="0" y="0"/>
          <wp:positionH relativeFrom="margin">
            <wp:posOffset>4980178</wp:posOffset>
          </wp:positionH>
          <wp:positionV relativeFrom="paragraph">
            <wp:posOffset>-472440</wp:posOffset>
          </wp:positionV>
          <wp:extent cx="1665097" cy="586740"/>
          <wp:effectExtent l="0" t="0" r="0" b="0"/>
          <wp:wrapNone/>
          <wp:docPr id="562329838" name="Picture 5623298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25.png@01D39F6A.FBEF73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72195" cy="5892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B10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A553E03" wp14:editId="6338DA0C">
              <wp:simplePos x="0" y="0"/>
              <wp:positionH relativeFrom="margin">
                <wp:align>left</wp:align>
              </wp:positionH>
              <wp:positionV relativeFrom="paragraph">
                <wp:posOffset>-521970</wp:posOffset>
              </wp:positionV>
              <wp:extent cx="4029075" cy="698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9075" cy="698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78215D" w14:textId="77777777" w:rsidR="00692B10" w:rsidRPr="0014026D" w:rsidRDefault="005A7FED" w:rsidP="00136D59">
                          <w:pPr>
                            <w:spacing w:after="0" w:line="240" w:lineRule="auto"/>
                            <w:rPr>
                              <w:rFonts w:cs="Toyota Type"/>
                              <w:b/>
                              <w:sz w:val="40"/>
                              <w:szCs w:val="40"/>
                              <w:u w:val="single"/>
                            </w:rPr>
                          </w:pPr>
                          <w:r>
                            <w:rPr>
                              <w:rFonts w:cs="Toyota Type"/>
                              <w:b/>
                              <w:sz w:val="40"/>
                              <w:szCs w:val="40"/>
                              <w:u w:val="single"/>
                            </w:rPr>
                            <w:t>MST Release Notes</w:t>
                          </w:r>
                        </w:p>
                        <w:p w14:paraId="30A4BB50" w14:textId="2EF8BFD9" w:rsidR="00692B10" w:rsidRPr="0014026D" w:rsidRDefault="00692B10" w:rsidP="0031197C">
                          <w:pPr>
                            <w:rPr>
                              <w:rFonts w:cs="Toyota Type"/>
                              <w:sz w:val="24"/>
                              <w:szCs w:val="24"/>
                            </w:rPr>
                          </w:pPr>
                          <w:r w:rsidRPr="0014026D">
                            <w:rPr>
                              <w:rFonts w:cs="Toyota Type"/>
                              <w:sz w:val="24"/>
                              <w:szCs w:val="24"/>
                            </w:rPr>
                            <w:t>Build:</w:t>
                          </w:r>
                          <w:r w:rsidR="00926DF7">
                            <w:rPr>
                              <w:rFonts w:cs="Toyota Type"/>
                              <w:sz w:val="24"/>
                              <w:szCs w:val="24"/>
                            </w:rPr>
                            <w:t xml:space="preserve"> </w:t>
                          </w:r>
                          <w:r w:rsidR="00B13FFD">
                            <w:rPr>
                              <w:rFonts w:cs="Toyota Type"/>
                              <w:sz w:val="24"/>
                              <w:szCs w:val="24"/>
                            </w:rPr>
                            <w:t>February 20, 2024</w:t>
                          </w:r>
                        </w:p>
                        <w:p w14:paraId="3AB2AD53" w14:textId="77777777" w:rsidR="00692B10" w:rsidRDefault="00692B1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553E03" id="Text Box 2" o:spid="_x0000_s1027" type="#_x0000_t202" style="position:absolute;margin-left:0;margin-top:-41.1pt;width:317.25pt;height:5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" filled="f" stroked="f">
              <v:textbox>
                <w:txbxContent>
                  <w:p w14:paraId="1978215D" w14:textId="77777777" w:rsidR="00692B10" w:rsidRPr="0014026D" w:rsidRDefault="005A7FED" w:rsidP="00136D59">
                    <w:pPr>
                      <w:spacing w:after="0" w:line="240" w:lineRule="auto"/>
                      <w:rPr>
                        <w:rFonts w:cs="Toyota Type"/>
                        <w:b/>
                        <w:sz w:val="40"/>
                        <w:szCs w:val="40"/>
                        <w:u w:val="single"/>
                      </w:rPr>
                    </w:pPr>
                    <w:r>
                      <w:rPr>
                        <w:rFonts w:cs="Toyota Type"/>
                        <w:b/>
                        <w:sz w:val="40"/>
                        <w:szCs w:val="40"/>
                        <w:u w:val="single"/>
                      </w:rPr>
                      <w:t>MST Release Notes</w:t>
                    </w:r>
                  </w:p>
                  <w:p w14:paraId="30A4BB50" w14:textId="2EF8BFD9" w:rsidR="00692B10" w:rsidRPr="0014026D" w:rsidRDefault="00692B10" w:rsidP="0031197C">
                    <w:pPr>
                      <w:rPr>
                        <w:rFonts w:cs="Toyota Type"/>
                        <w:sz w:val="24"/>
                        <w:szCs w:val="24"/>
                      </w:rPr>
                    </w:pPr>
                    <w:r w:rsidRPr="0014026D">
                      <w:rPr>
                        <w:rFonts w:cs="Toyota Type"/>
                        <w:sz w:val="24"/>
                        <w:szCs w:val="24"/>
                      </w:rPr>
                      <w:t>Build:</w:t>
                    </w:r>
                    <w:r w:rsidR="00926DF7">
                      <w:rPr>
                        <w:rFonts w:cs="Toyota Type"/>
                        <w:sz w:val="24"/>
                        <w:szCs w:val="24"/>
                      </w:rPr>
                      <w:t xml:space="preserve"> </w:t>
                    </w:r>
                    <w:r w:rsidR="00B13FFD">
                      <w:rPr>
                        <w:rFonts w:cs="Toyota Type"/>
                        <w:sz w:val="24"/>
                        <w:szCs w:val="24"/>
                      </w:rPr>
                      <w:t>February 20, 2024</w:t>
                    </w:r>
                  </w:p>
                  <w:p w14:paraId="3AB2AD53" w14:textId="77777777" w:rsidR="00692B10" w:rsidRDefault="00692B10"/>
                </w:txbxContent>
              </v:textbox>
              <w10:wrap anchorx="margin"/>
            </v:shape>
          </w:pict>
        </mc:Fallback>
      </mc:AlternateContent>
    </w:r>
    <w:r w:rsidR="00692B1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11D9DA" wp14:editId="22DF2B5B">
              <wp:simplePos x="0" y="0"/>
              <wp:positionH relativeFrom="column">
                <wp:posOffset>3299730</wp:posOffset>
              </wp:positionH>
              <wp:positionV relativeFrom="paragraph">
                <wp:posOffset>-4514330</wp:posOffset>
              </wp:positionV>
              <wp:extent cx="250262" cy="7798435"/>
              <wp:effectExtent l="0" t="2223" r="0" b="0"/>
              <wp:wrapNone/>
              <wp:docPr id="50" name="Rectangl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250262" cy="779843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13D072" id="Rectangle 219" o:spid="_x0000_s1026" style="position:absolute;margin-left:259.8pt;margin-top:-355.45pt;width:19.7pt;height:614.0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" fillcolor="re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0C7"/>
    <w:multiLevelType w:val="hybridMultilevel"/>
    <w:tmpl w:val="640A5B44"/>
    <w:lvl w:ilvl="0" w:tplc="EF74E082">
      <w:start w:val="1"/>
      <w:numFmt w:val="lowerLetter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" w15:restartNumberingAfterBreak="0">
    <w:nsid w:val="0C9E4661"/>
    <w:multiLevelType w:val="hybridMultilevel"/>
    <w:tmpl w:val="51C2CF2E"/>
    <w:lvl w:ilvl="0" w:tplc="B476B34E">
      <w:numFmt w:val="bullet"/>
      <w:lvlText w:val="-"/>
      <w:lvlJc w:val="left"/>
      <w:pPr>
        <w:ind w:left="72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4C91"/>
    <w:multiLevelType w:val="hybridMultilevel"/>
    <w:tmpl w:val="D2605A04"/>
    <w:lvl w:ilvl="0" w:tplc="579C84E6">
      <w:start w:val="1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B16E9"/>
    <w:multiLevelType w:val="hybridMultilevel"/>
    <w:tmpl w:val="166C7AE0"/>
    <w:lvl w:ilvl="0" w:tplc="6BA8A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E263F"/>
    <w:multiLevelType w:val="hybridMultilevel"/>
    <w:tmpl w:val="D79E5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668AE"/>
    <w:multiLevelType w:val="hybridMultilevel"/>
    <w:tmpl w:val="B7667B78"/>
    <w:lvl w:ilvl="0" w:tplc="361E85A6"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6C44C6"/>
    <w:multiLevelType w:val="hybridMultilevel"/>
    <w:tmpl w:val="2F1E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4065C"/>
    <w:multiLevelType w:val="hybridMultilevel"/>
    <w:tmpl w:val="3CF2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034FB"/>
    <w:multiLevelType w:val="hybridMultilevel"/>
    <w:tmpl w:val="3680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D3138C"/>
    <w:multiLevelType w:val="hybridMultilevel"/>
    <w:tmpl w:val="61B6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82384"/>
    <w:multiLevelType w:val="hybridMultilevel"/>
    <w:tmpl w:val="73306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B51E1"/>
    <w:multiLevelType w:val="hybridMultilevel"/>
    <w:tmpl w:val="D2A80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6825C9"/>
    <w:multiLevelType w:val="hybridMultilevel"/>
    <w:tmpl w:val="5C9A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70E1C"/>
    <w:multiLevelType w:val="hybridMultilevel"/>
    <w:tmpl w:val="E12AB482"/>
    <w:lvl w:ilvl="0" w:tplc="65F4D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0C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88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E3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D060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AE3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3C3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43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DE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BD5473"/>
    <w:multiLevelType w:val="singleLevel"/>
    <w:tmpl w:val="6820EE3A"/>
    <w:lvl w:ilvl="0">
      <w:start w:val="1"/>
      <w:numFmt w:val="decimal"/>
      <w:pStyle w:val="number"/>
      <w:lvlText w:val="%1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</w:abstractNum>
  <w:abstractNum w:abstractNumId="15" w15:restartNumberingAfterBreak="0">
    <w:nsid w:val="30FF6238"/>
    <w:multiLevelType w:val="hybridMultilevel"/>
    <w:tmpl w:val="888C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B74EE"/>
    <w:multiLevelType w:val="hybridMultilevel"/>
    <w:tmpl w:val="84CAAF32"/>
    <w:lvl w:ilvl="0" w:tplc="99C824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74E07"/>
    <w:multiLevelType w:val="hybridMultilevel"/>
    <w:tmpl w:val="FC00100E"/>
    <w:lvl w:ilvl="0" w:tplc="42681EEE">
      <w:start w:val="2020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B34DC1"/>
    <w:multiLevelType w:val="hybridMultilevel"/>
    <w:tmpl w:val="222A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13919"/>
    <w:multiLevelType w:val="hybridMultilevel"/>
    <w:tmpl w:val="8A927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04477"/>
    <w:multiLevelType w:val="hybridMultilevel"/>
    <w:tmpl w:val="1E1C6228"/>
    <w:lvl w:ilvl="0" w:tplc="8C18069E">
      <w:start w:val="2020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554B3E"/>
    <w:multiLevelType w:val="hybridMultilevel"/>
    <w:tmpl w:val="B226090E"/>
    <w:lvl w:ilvl="0" w:tplc="AAFC1AB4">
      <w:start w:val="2020"/>
      <w:numFmt w:val="bullet"/>
      <w:lvlText w:val="-"/>
      <w:lvlJc w:val="left"/>
      <w:pPr>
        <w:ind w:left="72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A038D"/>
    <w:multiLevelType w:val="hybridMultilevel"/>
    <w:tmpl w:val="E4C6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A06AC"/>
    <w:multiLevelType w:val="hybridMultilevel"/>
    <w:tmpl w:val="64DE1D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E10CAA"/>
    <w:multiLevelType w:val="hybridMultilevel"/>
    <w:tmpl w:val="1AA23562"/>
    <w:lvl w:ilvl="0" w:tplc="40C2C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A9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C4C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EA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69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4A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07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02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A28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037EF0"/>
    <w:multiLevelType w:val="hybridMultilevel"/>
    <w:tmpl w:val="FBB26116"/>
    <w:lvl w:ilvl="0" w:tplc="3EF01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1876D3"/>
    <w:multiLevelType w:val="hybridMultilevel"/>
    <w:tmpl w:val="8A58E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FC1AFE"/>
    <w:multiLevelType w:val="hybridMultilevel"/>
    <w:tmpl w:val="717862CC"/>
    <w:lvl w:ilvl="0" w:tplc="04090001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B3A6A"/>
    <w:multiLevelType w:val="hybridMultilevel"/>
    <w:tmpl w:val="FBB26116"/>
    <w:lvl w:ilvl="0" w:tplc="3EF01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C17D9C"/>
    <w:multiLevelType w:val="hybridMultilevel"/>
    <w:tmpl w:val="2D28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70653D"/>
    <w:multiLevelType w:val="hybridMultilevel"/>
    <w:tmpl w:val="1AA23562"/>
    <w:lvl w:ilvl="0" w:tplc="40C2C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2A9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C4C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EA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69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84A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072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02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A28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E851DC"/>
    <w:multiLevelType w:val="hybridMultilevel"/>
    <w:tmpl w:val="74F09A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D05625"/>
    <w:multiLevelType w:val="hybridMultilevel"/>
    <w:tmpl w:val="192C2BD2"/>
    <w:lvl w:ilvl="0" w:tplc="CB449F98"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5163FE"/>
    <w:multiLevelType w:val="hybridMultilevel"/>
    <w:tmpl w:val="848EA3EA"/>
    <w:lvl w:ilvl="0" w:tplc="5D8630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7411C6"/>
    <w:multiLevelType w:val="hybridMultilevel"/>
    <w:tmpl w:val="EC72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41887"/>
    <w:multiLevelType w:val="hybridMultilevel"/>
    <w:tmpl w:val="CD14F75A"/>
    <w:lvl w:ilvl="0" w:tplc="D6DC58B0">
      <w:start w:val="7500"/>
      <w:numFmt w:val="bullet"/>
      <w:lvlText w:val="-"/>
      <w:lvlJc w:val="left"/>
      <w:pPr>
        <w:ind w:left="108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2C7CED"/>
    <w:multiLevelType w:val="hybridMultilevel"/>
    <w:tmpl w:val="4D424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A2043A"/>
    <w:multiLevelType w:val="hybridMultilevel"/>
    <w:tmpl w:val="3FF2B776"/>
    <w:lvl w:ilvl="0" w:tplc="C37CF700">
      <w:numFmt w:val="bullet"/>
      <w:lvlText w:val="-"/>
      <w:lvlJc w:val="left"/>
      <w:pPr>
        <w:ind w:left="720" w:hanging="360"/>
      </w:pPr>
      <w:rPr>
        <w:rFonts w:ascii="Toyota Type" w:eastAsia="Calibri" w:hAnsi="Toyota Type" w:cs="Toyota 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484823">
    <w:abstractNumId w:val="27"/>
  </w:num>
  <w:num w:numId="2" w16cid:durableId="2014215232">
    <w:abstractNumId w:val="14"/>
  </w:num>
  <w:num w:numId="3" w16cid:durableId="2074498931">
    <w:abstractNumId w:val="25"/>
  </w:num>
  <w:num w:numId="4" w16cid:durableId="1775008883">
    <w:abstractNumId w:val="28"/>
  </w:num>
  <w:num w:numId="5" w16cid:durableId="379137351">
    <w:abstractNumId w:val="35"/>
  </w:num>
  <w:num w:numId="6" w16cid:durableId="739014000">
    <w:abstractNumId w:val="37"/>
  </w:num>
  <w:num w:numId="7" w16cid:durableId="1599287578">
    <w:abstractNumId w:val="1"/>
  </w:num>
  <w:num w:numId="8" w16cid:durableId="72358494">
    <w:abstractNumId w:val="2"/>
  </w:num>
  <w:num w:numId="9" w16cid:durableId="108739962">
    <w:abstractNumId w:val="32"/>
  </w:num>
  <w:num w:numId="10" w16cid:durableId="1621181336">
    <w:abstractNumId w:val="5"/>
  </w:num>
  <w:num w:numId="11" w16cid:durableId="1707756823">
    <w:abstractNumId w:val="20"/>
  </w:num>
  <w:num w:numId="12" w16cid:durableId="1913195981">
    <w:abstractNumId w:val="21"/>
  </w:num>
  <w:num w:numId="13" w16cid:durableId="1317221492">
    <w:abstractNumId w:val="17"/>
  </w:num>
  <w:num w:numId="14" w16cid:durableId="1844662824">
    <w:abstractNumId w:val="11"/>
  </w:num>
  <w:num w:numId="15" w16cid:durableId="1135022507">
    <w:abstractNumId w:val="4"/>
  </w:num>
  <w:num w:numId="16" w16cid:durableId="988940601">
    <w:abstractNumId w:val="33"/>
  </w:num>
  <w:num w:numId="17" w16cid:durableId="2092239726">
    <w:abstractNumId w:val="23"/>
  </w:num>
  <w:num w:numId="18" w16cid:durableId="1448819332">
    <w:abstractNumId w:val="0"/>
  </w:num>
  <w:num w:numId="19" w16cid:durableId="3341112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85840976">
    <w:abstractNumId w:val="36"/>
  </w:num>
  <w:num w:numId="21" w16cid:durableId="622613248">
    <w:abstractNumId w:val="22"/>
  </w:num>
  <w:num w:numId="22" w16cid:durableId="1300765755">
    <w:abstractNumId w:val="12"/>
  </w:num>
  <w:num w:numId="23" w16cid:durableId="1054625426">
    <w:abstractNumId w:val="26"/>
  </w:num>
  <w:num w:numId="24" w16cid:durableId="138881734">
    <w:abstractNumId w:val="24"/>
  </w:num>
  <w:num w:numId="25" w16cid:durableId="387918619">
    <w:abstractNumId w:val="13"/>
  </w:num>
  <w:num w:numId="26" w16cid:durableId="871189417">
    <w:abstractNumId w:val="30"/>
  </w:num>
  <w:num w:numId="27" w16cid:durableId="334764375">
    <w:abstractNumId w:val="31"/>
  </w:num>
  <w:num w:numId="28" w16cid:durableId="2099671533">
    <w:abstractNumId w:val="8"/>
  </w:num>
  <w:num w:numId="29" w16cid:durableId="156575099">
    <w:abstractNumId w:val="18"/>
  </w:num>
  <w:num w:numId="30" w16cid:durableId="2002274018">
    <w:abstractNumId w:val="15"/>
  </w:num>
  <w:num w:numId="31" w16cid:durableId="12463050">
    <w:abstractNumId w:val="9"/>
  </w:num>
  <w:num w:numId="32" w16cid:durableId="1713727278">
    <w:abstractNumId w:val="7"/>
  </w:num>
  <w:num w:numId="33" w16cid:durableId="2106881256">
    <w:abstractNumId w:val="16"/>
  </w:num>
  <w:num w:numId="34" w16cid:durableId="515460665">
    <w:abstractNumId w:val="6"/>
  </w:num>
  <w:num w:numId="35" w16cid:durableId="214976235">
    <w:abstractNumId w:val="34"/>
  </w:num>
  <w:num w:numId="36" w16cid:durableId="1035151891">
    <w:abstractNumId w:val="10"/>
  </w:num>
  <w:num w:numId="37" w16cid:durableId="219681163">
    <w:abstractNumId w:val="3"/>
  </w:num>
  <w:num w:numId="38" w16cid:durableId="1479415354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Q0tzQ3NTGwMDA3MjRT0lEKTi0uzszPAykwN60FADpCXX4tAAAA"/>
  </w:docVars>
  <w:rsids>
    <w:rsidRoot w:val="00CA581C"/>
    <w:rsid w:val="00000A70"/>
    <w:rsid w:val="0000297D"/>
    <w:rsid w:val="00002AA3"/>
    <w:rsid w:val="00003313"/>
    <w:rsid w:val="000054D8"/>
    <w:rsid w:val="00007C74"/>
    <w:rsid w:val="00010568"/>
    <w:rsid w:val="00011460"/>
    <w:rsid w:val="00011888"/>
    <w:rsid w:val="00013BF8"/>
    <w:rsid w:val="00014561"/>
    <w:rsid w:val="00015373"/>
    <w:rsid w:val="00015B59"/>
    <w:rsid w:val="00016661"/>
    <w:rsid w:val="00017774"/>
    <w:rsid w:val="00017A6A"/>
    <w:rsid w:val="00017FD9"/>
    <w:rsid w:val="000201FC"/>
    <w:rsid w:val="00020318"/>
    <w:rsid w:val="000203F8"/>
    <w:rsid w:val="00020D24"/>
    <w:rsid w:val="000221FF"/>
    <w:rsid w:val="000223E4"/>
    <w:rsid w:val="000228E9"/>
    <w:rsid w:val="00022C28"/>
    <w:rsid w:val="00023DD9"/>
    <w:rsid w:val="00023F2A"/>
    <w:rsid w:val="000252B3"/>
    <w:rsid w:val="000258F7"/>
    <w:rsid w:val="00026454"/>
    <w:rsid w:val="00026729"/>
    <w:rsid w:val="00027043"/>
    <w:rsid w:val="000271B4"/>
    <w:rsid w:val="0002761B"/>
    <w:rsid w:val="00027E91"/>
    <w:rsid w:val="0003132F"/>
    <w:rsid w:val="0003177C"/>
    <w:rsid w:val="00031931"/>
    <w:rsid w:val="00031D5B"/>
    <w:rsid w:val="000322CF"/>
    <w:rsid w:val="00032FFC"/>
    <w:rsid w:val="000339AB"/>
    <w:rsid w:val="00034327"/>
    <w:rsid w:val="00034D6A"/>
    <w:rsid w:val="000350E1"/>
    <w:rsid w:val="00035177"/>
    <w:rsid w:val="00035766"/>
    <w:rsid w:val="0003582D"/>
    <w:rsid w:val="000376F1"/>
    <w:rsid w:val="00040856"/>
    <w:rsid w:val="0004128A"/>
    <w:rsid w:val="00041429"/>
    <w:rsid w:val="00041EBB"/>
    <w:rsid w:val="00042160"/>
    <w:rsid w:val="00046539"/>
    <w:rsid w:val="00046F33"/>
    <w:rsid w:val="0005119D"/>
    <w:rsid w:val="00052AAD"/>
    <w:rsid w:val="00054320"/>
    <w:rsid w:val="00054A3F"/>
    <w:rsid w:val="00054F7A"/>
    <w:rsid w:val="00055AAB"/>
    <w:rsid w:val="000565A6"/>
    <w:rsid w:val="000567EC"/>
    <w:rsid w:val="000568BC"/>
    <w:rsid w:val="00056AB8"/>
    <w:rsid w:val="000571AE"/>
    <w:rsid w:val="000573A2"/>
    <w:rsid w:val="00060ABA"/>
    <w:rsid w:val="00060C9C"/>
    <w:rsid w:val="00060F97"/>
    <w:rsid w:val="00061328"/>
    <w:rsid w:val="00061805"/>
    <w:rsid w:val="000625EC"/>
    <w:rsid w:val="0006298F"/>
    <w:rsid w:val="00062F5E"/>
    <w:rsid w:val="000632B9"/>
    <w:rsid w:val="00063BAC"/>
    <w:rsid w:val="00063BAE"/>
    <w:rsid w:val="00063D4C"/>
    <w:rsid w:val="00065154"/>
    <w:rsid w:val="00065A08"/>
    <w:rsid w:val="000669D8"/>
    <w:rsid w:val="00066D8E"/>
    <w:rsid w:val="00067CA2"/>
    <w:rsid w:val="00070AF0"/>
    <w:rsid w:val="00070D65"/>
    <w:rsid w:val="000724E0"/>
    <w:rsid w:val="000729E6"/>
    <w:rsid w:val="00072A94"/>
    <w:rsid w:val="00072FE9"/>
    <w:rsid w:val="00073DA8"/>
    <w:rsid w:val="00074068"/>
    <w:rsid w:val="00074BBD"/>
    <w:rsid w:val="00074C8A"/>
    <w:rsid w:val="00075288"/>
    <w:rsid w:val="00075A2D"/>
    <w:rsid w:val="00075F38"/>
    <w:rsid w:val="000764F6"/>
    <w:rsid w:val="00076E69"/>
    <w:rsid w:val="000773C4"/>
    <w:rsid w:val="00077CBE"/>
    <w:rsid w:val="000807F6"/>
    <w:rsid w:val="00080CC9"/>
    <w:rsid w:val="00081E0E"/>
    <w:rsid w:val="000822B4"/>
    <w:rsid w:val="0008240B"/>
    <w:rsid w:val="00082D22"/>
    <w:rsid w:val="00082EAE"/>
    <w:rsid w:val="000834EC"/>
    <w:rsid w:val="0008371D"/>
    <w:rsid w:val="00083B0C"/>
    <w:rsid w:val="0008511E"/>
    <w:rsid w:val="000856A7"/>
    <w:rsid w:val="00085C4E"/>
    <w:rsid w:val="00086389"/>
    <w:rsid w:val="00086FA5"/>
    <w:rsid w:val="000904EF"/>
    <w:rsid w:val="0009051B"/>
    <w:rsid w:val="00090C64"/>
    <w:rsid w:val="000924A1"/>
    <w:rsid w:val="00092DBB"/>
    <w:rsid w:val="0009452B"/>
    <w:rsid w:val="00095DDB"/>
    <w:rsid w:val="00096144"/>
    <w:rsid w:val="00096226"/>
    <w:rsid w:val="00096299"/>
    <w:rsid w:val="00096EAE"/>
    <w:rsid w:val="0009738D"/>
    <w:rsid w:val="0009758C"/>
    <w:rsid w:val="000977A7"/>
    <w:rsid w:val="000A2F66"/>
    <w:rsid w:val="000A3878"/>
    <w:rsid w:val="000A4C51"/>
    <w:rsid w:val="000A5CA6"/>
    <w:rsid w:val="000A6374"/>
    <w:rsid w:val="000A686E"/>
    <w:rsid w:val="000A697A"/>
    <w:rsid w:val="000A706C"/>
    <w:rsid w:val="000B045D"/>
    <w:rsid w:val="000B05C3"/>
    <w:rsid w:val="000B08AE"/>
    <w:rsid w:val="000B0ABD"/>
    <w:rsid w:val="000B0B2E"/>
    <w:rsid w:val="000B1B66"/>
    <w:rsid w:val="000B3349"/>
    <w:rsid w:val="000B3843"/>
    <w:rsid w:val="000B3D1E"/>
    <w:rsid w:val="000B4151"/>
    <w:rsid w:val="000B4A67"/>
    <w:rsid w:val="000B572C"/>
    <w:rsid w:val="000B5B21"/>
    <w:rsid w:val="000C039A"/>
    <w:rsid w:val="000C19A9"/>
    <w:rsid w:val="000C2E6F"/>
    <w:rsid w:val="000C3DC6"/>
    <w:rsid w:val="000C3E45"/>
    <w:rsid w:val="000C46B8"/>
    <w:rsid w:val="000C4767"/>
    <w:rsid w:val="000C49A6"/>
    <w:rsid w:val="000C57A1"/>
    <w:rsid w:val="000C6054"/>
    <w:rsid w:val="000C6228"/>
    <w:rsid w:val="000C7D53"/>
    <w:rsid w:val="000D200E"/>
    <w:rsid w:val="000D27F8"/>
    <w:rsid w:val="000D423C"/>
    <w:rsid w:val="000D4296"/>
    <w:rsid w:val="000D68E4"/>
    <w:rsid w:val="000D6B89"/>
    <w:rsid w:val="000D7673"/>
    <w:rsid w:val="000E046A"/>
    <w:rsid w:val="000E0E17"/>
    <w:rsid w:val="000E2B38"/>
    <w:rsid w:val="000E2E81"/>
    <w:rsid w:val="000E301B"/>
    <w:rsid w:val="000E4658"/>
    <w:rsid w:val="000E48E5"/>
    <w:rsid w:val="000E505F"/>
    <w:rsid w:val="000E62CB"/>
    <w:rsid w:val="000E7322"/>
    <w:rsid w:val="000E7424"/>
    <w:rsid w:val="000E76D2"/>
    <w:rsid w:val="000F0B40"/>
    <w:rsid w:val="000F0CD8"/>
    <w:rsid w:val="000F0EB2"/>
    <w:rsid w:val="000F136F"/>
    <w:rsid w:val="000F145A"/>
    <w:rsid w:val="000F16C8"/>
    <w:rsid w:val="000F1C2B"/>
    <w:rsid w:val="000F1E29"/>
    <w:rsid w:val="000F22B7"/>
    <w:rsid w:val="000F22D7"/>
    <w:rsid w:val="000F2308"/>
    <w:rsid w:val="000F393A"/>
    <w:rsid w:val="000F3E62"/>
    <w:rsid w:val="000F525E"/>
    <w:rsid w:val="000F5514"/>
    <w:rsid w:val="000F5657"/>
    <w:rsid w:val="000F57C5"/>
    <w:rsid w:val="000F5DB2"/>
    <w:rsid w:val="000F5FFE"/>
    <w:rsid w:val="000F65FC"/>
    <w:rsid w:val="000F6874"/>
    <w:rsid w:val="000F724D"/>
    <w:rsid w:val="000F732D"/>
    <w:rsid w:val="000F7333"/>
    <w:rsid w:val="000F7C7D"/>
    <w:rsid w:val="000F7C8B"/>
    <w:rsid w:val="00101663"/>
    <w:rsid w:val="00101D07"/>
    <w:rsid w:val="00105497"/>
    <w:rsid w:val="00105E31"/>
    <w:rsid w:val="00106067"/>
    <w:rsid w:val="00106585"/>
    <w:rsid w:val="00106BAF"/>
    <w:rsid w:val="00107E57"/>
    <w:rsid w:val="00110D74"/>
    <w:rsid w:val="00110D81"/>
    <w:rsid w:val="00111F20"/>
    <w:rsid w:val="00112058"/>
    <w:rsid w:val="0011256E"/>
    <w:rsid w:val="001127E6"/>
    <w:rsid w:val="00112DAD"/>
    <w:rsid w:val="00113376"/>
    <w:rsid w:val="00114727"/>
    <w:rsid w:val="00114DB4"/>
    <w:rsid w:val="00115721"/>
    <w:rsid w:val="0011575C"/>
    <w:rsid w:val="00115FD9"/>
    <w:rsid w:val="0011633A"/>
    <w:rsid w:val="00117022"/>
    <w:rsid w:val="001178CD"/>
    <w:rsid w:val="0012055C"/>
    <w:rsid w:val="0012089A"/>
    <w:rsid w:val="00120A8B"/>
    <w:rsid w:val="00120E80"/>
    <w:rsid w:val="0012131F"/>
    <w:rsid w:val="0012139F"/>
    <w:rsid w:val="00121968"/>
    <w:rsid w:val="00121A05"/>
    <w:rsid w:val="00121C89"/>
    <w:rsid w:val="00121EC0"/>
    <w:rsid w:val="00124440"/>
    <w:rsid w:val="001260C5"/>
    <w:rsid w:val="001276AB"/>
    <w:rsid w:val="001277A6"/>
    <w:rsid w:val="001301F6"/>
    <w:rsid w:val="00130799"/>
    <w:rsid w:val="001310E0"/>
    <w:rsid w:val="001312C6"/>
    <w:rsid w:val="001317B9"/>
    <w:rsid w:val="001317D2"/>
    <w:rsid w:val="001318CB"/>
    <w:rsid w:val="00132193"/>
    <w:rsid w:val="00132380"/>
    <w:rsid w:val="00132838"/>
    <w:rsid w:val="00132D7E"/>
    <w:rsid w:val="00132E1D"/>
    <w:rsid w:val="00134802"/>
    <w:rsid w:val="00134FF0"/>
    <w:rsid w:val="00136CA9"/>
    <w:rsid w:val="00136D59"/>
    <w:rsid w:val="0013707E"/>
    <w:rsid w:val="001370BF"/>
    <w:rsid w:val="0013717D"/>
    <w:rsid w:val="001378F5"/>
    <w:rsid w:val="0014026D"/>
    <w:rsid w:val="001456BB"/>
    <w:rsid w:val="00146F19"/>
    <w:rsid w:val="00147650"/>
    <w:rsid w:val="0015026C"/>
    <w:rsid w:val="00150677"/>
    <w:rsid w:val="00150BD5"/>
    <w:rsid w:val="00151ADB"/>
    <w:rsid w:val="00151CC3"/>
    <w:rsid w:val="00151DFC"/>
    <w:rsid w:val="001523D8"/>
    <w:rsid w:val="001528D4"/>
    <w:rsid w:val="00152DE1"/>
    <w:rsid w:val="00152DFD"/>
    <w:rsid w:val="00153232"/>
    <w:rsid w:val="00155AE2"/>
    <w:rsid w:val="00155DAF"/>
    <w:rsid w:val="00156CF2"/>
    <w:rsid w:val="001579CF"/>
    <w:rsid w:val="00157FD9"/>
    <w:rsid w:val="001602CF"/>
    <w:rsid w:val="001604E6"/>
    <w:rsid w:val="00160CC1"/>
    <w:rsid w:val="00160D06"/>
    <w:rsid w:val="00160E79"/>
    <w:rsid w:val="0016285B"/>
    <w:rsid w:val="00163B5F"/>
    <w:rsid w:val="00163C7F"/>
    <w:rsid w:val="001675FD"/>
    <w:rsid w:val="001709DE"/>
    <w:rsid w:val="0017208B"/>
    <w:rsid w:val="00172EF2"/>
    <w:rsid w:val="00173C55"/>
    <w:rsid w:val="001749FE"/>
    <w:rsid w:val="00174F97"/>
    <w:rsid w:val="0017517D"/>
    <w:rsid w:val="001754C6"/>
    <w:rsid w:val="0017573A"/>
    <w:rsid w:val="00177491"/>
    <w:rsid w:val="0017779A"/>
    <w:rsid w:val="00181791"/>
    <w:rsid w:val="00181A77"/>
    <w:rsid w:val="00182FC5"/>
    <w:rsid w:val="0018571F"/>
    <w:rsid w:val="0018600A"/>
    <w:rsid w:val="00186331"/>
    <w:rsid w:val="00186B25"/>
    <w:rsid w:val="0019024B"/>
    <w:rsid w:val="00191661"/>
    <w:rsid w:val="00192071"/>
    <w:rsid w:val="0019229E"/>
    <w:rsid w:val="00192A56"/>
    <w:rsid w:val="00192F0E"/>
    <w:rsid w:val="00193224"/>
    <w:rsid w:val="00193942"/>
    <w:rsid w:val="00194323"/>
    <w:rsid w:val="00194A6E"/>
    <w:rsid w:val="00195256"/>
    <w:rsid w:val="001954A7"/>
    <w:rsid w:val="00197288"/>
    <w:rsid w:val="00197AC8"/>
    <w:rsid w:val="00197ECC"/>
    <w:rsid w:val="001A185A"/>
    <w:rsid w:val="001A1BF0"/>
    <w:rsid w:val="001A210F"/>
    <w:rsid w:val="001A2A92"/>
    <w:rsid w:val="001A3198"/>
    <w:rsid w:val="001A347F"/>
    <w:rsid w:val="001A3A01"/>
    <w:rsid w:val="001A5D57"/>
    <w:rsid w:val="001A5FCE"/>
    <w:rsid w:val="001A78B4"/>
    <w:rsid w:val="001B0496"/>
    <w:rsid w:val="001B1E91"/>
    <w:rsid w:val="001B36ED"/>
    <w:rsid w:val="001B3880"/>
    <w:rsid w:val="001B3AF9"/>
    <w:rsid w:val="001B404A"/>
    <w:rsid w:val="001B477B"/>
    <w:rsid w:val="001B516A"/>
    <w:rsid w:val="001B5C2A"/>
    <w:rsid w:val="001B5FC0"/>
    <w:rsid w:val="001B62D2"/>
    <w:rsid w:val="001C01D3"/>
    <w:rsid w:val="001C0539"/>
    <w:rsid w:val="001C16E1"/>
    <w:rsid w:val="001C1AF6"/>
    <w:rsid w:val="001C1B4C"/>
    <w:rsid w:val="001C1FFB"/>
    <w:rsid w:val="001C2010"/>
    <w:rsid w:val="001C21A7"/>
    <w:rsid w:val="001C260E"/>
    <w:rsid w:val="001C31D3"/>
    <w:rsid w:val="001C51EA"/>
    <w:rsid w:val="001C5358"/>
    <w:rsid w:val="001C6B65"/>
    <w:rsid w:val="001C746B"/>
    <w:rsid w:val="001D1497"/>
    <w:rsid w:val="001D1961"/>
    <w:rsid w:val="001D257A"/>
    <w:rsid w:val="001D276E"/>
    <w:rsid w:val="001D2FF7"/>
    <w:rsid w:val="001D311F"/>
    <w:rsid w:val="001D39FE"/>
    <w:rsid w:val="001D43D2"/>
    <w:rsid w:val="001D50D3"/>
    <w:rsid w:val="001D5131"/>
    <w:rsid w:val="001D6152"/>
    <w:rsid w:val="001D633D"/>
    <w:rsid w:val="001D669F"/>
    <w:rsid w:val="001D74BE"/>
    <w:rsid w:val="001D753E"/>
    <w:rsid w:val="001D7638"/>
    <w:rsid w:val="001D772A"/>
    <w:rsid w:val="001D7ACE"/>
    <w:rsid w:val="001E0B59"/>
    <w:rsid w:val="001E0CBF"/>
    <w:rsid w:val="001E1B43"/>
    <w:rsid w:val="001E2B32"/>
    <w:rsid w:val="001E3B79"/>
    <w:rsid w:val="001E49A6"/>
    <w:rsid w:val="001E50B4"/>
    <w:rsid w:val="001E5942"/>
    <w:rsid w:val="001E7D1B"/>
    <w:rsid w:val="001E7E52"/>
    <w:rsid w:val="001F0370"/>
    <w:rsid w:val="001F0F7A"/>
    <w:rsid w:val="001F13DD"/>
    <w:rsid w:val="001F27EF"/>
    <w:rsid w:val="001F3F95"/>
    <w:rsid w:val="001F4011"/>
    <w:rsid w:val="001F45A6"/>
    <w:rsid w:val="001F5855"/>
    <w:rsid w:val="001F589A"/>
    <w:rsid w:val="001F630E"/>
    <w:rsid w:val="001F68EE"/>
    <w:rsid w:val="001F6A44"/>
    <w:rsid w:val="001F6F70"/>
    <w:rsid w:val="001F78B3"/>
    <w:rsid w:val="001F7D94"/>
    <w:rsid w:val="00200AFC"/>
    <w:rsid w:val="00200D54"/>
    <w:rsid w:val="00201708"/>
    <w:rsid w:val="00201C88"/>
    <w:rsid w:val="0020200E"/>
    <w:rsid w:val="002027D7"/>
    <w:rsid w:val="00203661"/>
    <w:rsid w:val="002048D2"/>
    <w:rsid w:val="00204E2E"/>
    <w:rsid w:val="002077DC"/>
    <w:rsid w:val="0021128C"/>
    <w:rsid w:val="00213B43"/>
    <w:rsid w:val="00213C4D"/>
    <w:rsid w:val="00213F28"/>
    <w:rsid w:val="0021446A"/>
    <w:rsid w:val="00214E1D"/>
    <w:rsid w:val="00215715"/>
    <w:rsid w:val="00217417"/>
    <w:rsid w:val="00217AF7"/>
    <w:rsid w:val="00217E92"/>
    <w:rsid w:val="00220EC9"/>
    <w:rsid w:val="0022114A"/>
    <w:rsid w:val="002215E2"/>
    <w:rsid w:val="00221EAE"/>
    <w:rsid w:val="0022281D"/>
    <w:rsid w:val="002231BB"/>
    <w:rsid w:val="0022361D"/>
    <w:rsid w:val="0022381A"/>
    <w:rsid w:val="002249C0"/>
    <w:rsid w:val="00224BF1"/>
    <w:rsid w:val="00225A4A"/>
    <w:rsid w:val="0022635F"/>
    <w:rsid w:val="002265B4"/>
    <w:rsid w:val="00227458"/>
    <w:rsid w:val="002276E3"/>
    <w:rsid w:val="00227791"/>
    <w:rsid w:val="00230098"/>
    <w:rsid w:val="00230DD7"/>
    <w:rsid w:val="0023143A"/>
    <w:rsid w:val="00231973"/>
    <w:rsid w:val="00231BA3"/>
    <w:rsid w:val="00231CE0"/>
    <w:rsid w:val="00231EA0"/>
    <w:rsid w:val="00231F39"/>
    <w:rsid w:val="002320A5"/>
    <w:rsid w:val="00234415"/>
    <w:rsid w:val="002354E5"/>
    <w:rsid w:val="002356E4"/>
    <w:rsid w:val="0023669D"/>
    <w:rsid w:val="002368C5"/>
    <w:rsid w:val="00236B5F"/>
    <w:rsid w:val="002370A2"/>
    <w:rsid w:val="002373A9"/>
    <w:rsid w:val="00240AA2"/>
    <w:rsid w:val="00241055"/>
    <w:rsid w:val="00241982"/>
    <w:rsid w:val="00241CB0"/>
    <w:rsid w:val="00242071"/>
    <w:rsid w:val="0024266E"/>
    <w:rsid w:val="0024312B"/>
    <w:rsid w:val="00243593"/>
    <w:rsid w:val="0024671E"/>
    <w:rsid w:val="00246E97"/>
    <w:rsid w:val="00247398"/>
    <w:rsid w:val="00250262"/>
    <w:rsid w:val="002505DD"/>
    <w:rsid w:val="00250B83"/>
    <w:rsid w:val="00250CD7"/>
    <w:rsid w:val="00251737"/>
    <w:rsid w:val="002534F2"/>
    <w:rsid w:val="0025362A"/>
    <w:rsid w:val="0025498C"/>
    <w:rsid w:val="00256854"/>
    <w:rsid w:val="00256C9A"/>
    <w:rsid w:val="0025749B"/>
    <w:rsid w:val="002603EF"/>
    <w:rsid w:val="00260897"/>
    <w:rsid w:val="002616D9"/>
    <w:rsid w:val="00261AEF"/>
    <w:rsid w:val="00261F68"/>
    <w:rsid w:val="00262D02"/>
    <w:rsid w:val="00264057"/>
    <w:rsid w:val="00264175"/>
    <w:rsid w:val="002654B0"/>
    <w:rsid w:val="00265B1D"/>
    <w:rsid w:val="00266A29"/>
    <w:rsid w:val="00266ED6"/>
    <w:rsid w:val="002670E3"/>
    <w:rsid w:val="002713A3"/>
    <w:rsid w:val="002720BC"/>
    <w:rsid w:val="002741D0"/>
    <w:rsid w:val="00274E04"/>
    <w:rsid w:val="002751E8"/>
    <w:rsid w:val="002755D5"/>
    <w:rsid w:val="00276230"/>
    <w:rsid w:val="0027688C"/>
    <w:rsid w:val="00277D9E"/>
    <w:rsid w:val="0028054A"/>
    <w:rsid w:val="002811FF"/>
    <w:rsid w:val="00281F96"/>
    <w:rsid w:val="00282986"/>
    <w:rsid w:val="002834DC"/>
    <w:rsid w:val="00283C1B"/>
    <w:rsid w:val="00283DE4"/>
    <w:rsid w:val="00283FC0"/>
    <w:rsid w:val="00284034"/>
    <w:rsid w:val="00284872"/>
    <w:rsid w:val="00286214"/>
    <w:rsid w:val="00286C19"/>
    <w:rsid w:val="00287BD5"/>
    <w:rsid w:val="00287F43"/>
    <w:rsid w:val="002906A0"/>
    <w:rsid w:val="002907B3"/>
    <w:rsid w:val="00290BAD"/>
    <w:rsid w:val="0029175B"/>
    <w:rsid w:val="00291AFC"/>
    <w:rsid w:val="0029305E"/>
    <w:rsid w:val="00293F70"/>
    <w:rsid w:val="0029499E"/>
    <w:rsid w:val="00294ADC"/>
    <w:rsid w:val="00294D59"/>
    <w:rsid w:val="0029612D"/>
    <w:rsid w:val="00296A74"/>
    <w:rsid w:val="002977CC"/>
    <w:rsid w:val="00297D0C"/>
    <w:rsid w:val="002A0415"/>
    <w:rsid w:val="002A1255"/>
    <w:rsid w:val="002A4227"/>
    <w:rsid w:val="002A55EE"/>
    <w:rsid w:val="002A5E5C"/>
    <w:rsid w:val="002A5EB2"/>
    <w:rsid w:val="002A6324"/>
    <w:rsid w:val="002A68FA"/>
    <w:rsid w:val="002A6AB1"/>
    <w:rsid w:val="002A760C"/>
    <w:rsid w:val="002B0823"/>
    <w:rsid w:val="002B1217"/>
    <w:rsid w:val="002B2467"/>
    <w:rsid w:val="002B25F2"/>
    <w:rsid w:val="002B2A74"/>
    <w:rsid w:val="002B3FB6"/>
    <w:rsid w:val="002B5D7B"/>
    <w:rsid w:val="002B78C2"/>
    <w:rsid w:val="002C056E"/>
    <w:rsid w:val="002C0D36"/>
    <w:rsid w:val="002C129E"/>
    <w:rsid w:val="002C2390"/>
    <w:rsid w:val="002C247E"/>
    <w:rsid w:val="002C3BF1"/>
    <w:rsid w:val="002C532D"/>
    <w:rsid w:val="002C581C"/>
    <w:rsid w:val="002C5F6D"/>
    <w:rsid w:val="002C5FF2"/>
    <w:rsid w:val="002C68B7"/>
    <w:rsid w:val="002C7BE6"/>
    <w:rsid w:val="002D0141"/>
    <w:rsid w:val="002D10DC"/>
    <w:rsid w:val="002D3B1F"/>
    <w:rsid w:val="002D3E7D"/>
    <w:rsid w:val="002D4009"/>
    <w:rsid w:val="002D4213"/>
    <w:rsid w:val="002D5750"/>
    <w:rsid w:val="002D5C43"/>
    <w:rsid w:val="002D628A"/>
    <w:rsid w:val="002D7511"/>
    <w:rsid w:val="002D7C8D"/>
    <w:rsid w:val="002E05B5"/>
    <w:rsid w:val="002E0ACD"/>
    <w:rsid w:val="002E14BF"/>
    <w:rsid w:val="002E1C84"/>
    <w:rsid w:val="002E2FF8"/>
    <w:rsid w:val="002E303B"/>
    <w:rsid w:val="002E3106"/>
    <w:rsid w:val="002E3406"/>
    <w:rsid w:val="002E4135"/>
    <w:rsid w:val="002E43BD"/>
    <w:rsid w:val="002E4DEA"/>
    <w:rsid w:val="002E5DDB"/>
    <w:rsid w:val="002E669E"/>
    <w:rsid w:val="002E6AB5"/>
    <w:rsid w:val="002E6BCB"/>
    <w:rsid w:val="002E7327"/>
    <w:rsid w:val="002E7C03"/>
    <w:rsid w:val="002F0BB7"/>
    <w:rsid w:val="002F0D9F"/>
    <w:rsid w:val="002F22C1"/>
    <w:rsid w:val="002F262D"/>
    <w:rsid w:val="002F33D1"/>
    <w:rsid w:val="002F399E"/>
    <w:rsid w:val="002F3CD8"/>
    <w:rsid w:val="002F40D1"/>
    <w:rsid w:val="002F4219"/>
    <w:rsid w:val="002F4E0D"/>
    <w:rsid w:val="002F4FB0"/>
    <w:rsid w:val="002F5072"/>
    <w:rsid w:val="002F55B3"/>
    <w:rsid w:val="002F63F3"/>
    <w:rsid w:val="002F7C5C"/>
    <w:rsid w:val="003004C4"/>
    <w:rsid w:val="0030337C"/>
    <w:rsid w:val="00305D12"/>
    <w:rsid w:val="00307358"/>
    <w:rsid w:val="003077E0"/>
    <w:rsid w:val="00307A19"/>
    <w:rsid w:val="00307C47"/>
    <w:rsid w:val="00307C8E"/>
    <w:rsid w:val="00310FB0"/>
    <w:rsid w:val="0031107B"/>
    <w:rsid w:val="00311929"/>
    <w:rsid w:val="0031197C"/>
    <w:rsid w:val="00311F60"/>
    <w:rsid w:val="003143AD"/>
    <w:rsid w:val="00314EE4"/>
    <w:rsid w:val="003153F6"/>
    <w:rsid w:val="003167F3"/>
    <w:rsid w:val="00317200"/>
    <w:rsid w:val="00317B95"/>
    <w:rsid w:val="00317CB3"/>
    <w:rsid w:val="00320C58"/>
    <w:rsid w:val="003210D6"/>
    <w:rsid w:val="00322300"/>
    <w:rsid w:val="003229E7"/>
    <w:rsid w:val="00322CBF"/>
    <w:rsid w:val="00323916"/>
    <w:rsid w:val="003241F8"/>
    <w:rsid w:val="0032630A"/>
    <w:rsid w:val="00331871"/>
    <w:rsid w:val="003318D3"/>
    <w:rsid w:val="00332290"/>
    <w:rsid w:val="00332C7E"/>
    <w:rsid w:val="0033329A"/>
    <w:rsid w:val="0033335E"/>
    <w:rsid w:val="00333EB0"/>
    <w:rsid w:val="00334181"/>
    <w:rsid w:val="00335027"/>
    <w:rsid w:val="003350EF"/>
    <w:rsid w:val="00335814"/>
    <w:rsid w:val="003363B7"/>
    <w:rsid w:val="00337338"/>
    <w:rsid w:val="003373D1"/>
    <w:rsid w:val="003406F2"/>
    <w:rsid w:val="0034245F"/>
    <w:rsid w:val="00343997"/>
    <w:rsid w:val="0034450A"/>
    <w:rsid w:val="00344655"/>
    <w:rsid w:val="0034540E"/>
    <w:rsid w:val="0034581F"/>
    <w:rsid w:val="00345C21"/>
    <w:rsid w:val="003462BF"/>
    <w:rsid w:val="00346EC6"/>
    <w:rsid w:val="003477BF"/>
    <w:rsid w:val="003477E7"/>
    <w:rsid w:val="00350B25"/>
    <w:rsid w:val="00353478"/>
    <w:rsid w:val="00353C83"/>
    <w:rsid w:val="00355073"/>
    <w:rsid w:val="0035511E"/>
    <w:rsid w:val="003567AD"/>
    <w:rsid w:val="003569B6"/>
    <w:rsid w:val="00357C78"/>
    <w:rsid w:val="00360C16"/>
    <w:rsid w:val="00360CF2"/>
    <w:rsid w:val="00360E55"/>
    <w:rsid w:val="00360ED8"/>
    <w:rsid w:val="00361683"/>
    <w:rsid w:val="0036241D"/>
    <w:rsid w:val="003633ED"/>
    <w:rsid w:val="00364AC9"/>
    <w:rsid w:val="00364F96"/>
    <w:rsid w:val="003651CA"/>
    <w:rsid w:val="00366183"/>
    <w:rsid w:val="00366803"/>
    <w:rsid w:val="00367134"/>
    <w:rsid w:val="00367A57"/>
    <w:rsid w:val="00371A23"/>
    <w:rsid w:val="0037242F"/>
    <w:rsid w:val="00372D38"/>
    <w:rsid w:val="003746E3"/>
    <w:rsid w:val="0037502D"/>
    <w:rsid w:val="00375213"/>
    <w:rsid w:val="003759BC"/>
    <w:rsid w:val="003761C9"/>
    <w:rsid w:val="0037768B"/>
    <w:rsid w:val="0038076F"/>
    <w:rsid w:val="003814F1"/>
    <w:rsid w:val="003838EE"/>
    <w:rsid w:val="00383AF8"/>
    <w:rsid w:val="00385BB9"/>
    <w:rsid w:val="00385C12"/>
    <w:rsid w:val="003876CC"/>
    <w:rsid w:val="00387BBE"/>
    <w:rsid w:val="00387E98"/>
    <w:rsid w:val="0039021F"/>
    <w:rsid w:val="0039033E"/>
    <w:rsid w:val="0039100E"/>
    <w:rsid w:val="00392789"/>
    <w:rsid w:val="00392E2C"/>
    <w:rsid w:val="0039435F"/>
    <w:rsid w:val="00394709"/>
    <w:rsid w:val="00395867"/>
    <w:rsid w:val="003959A8"/>
    <w:rsid w:val="0039604F"/>
    <w:rsid w:val="0039703B"/>
    <w:rsid w:val="003972FE"/>
    <w:rsid w:val="00397A3F"/>
    <w:rsid w:val="00397A78"/>
    <w:rsid w:val="00397DCD"/>
    <w:rsid w:val="003A126C"/>
    <w:rsid w:val="003A1491"/>
    <w:rsid w:val="003A2283"/>
    <w:rsid w:val="003A2483"/>
    <w:rsid w:val="003A2887"/>
    <w:rsid w:val="003A2A97"/>
    <w:rsid w:val="003A3181"/>
    <w:rsid w:val="003A36A7"/>
    <w:rsid w:val="003A36C9"/>
    <w:rsid w:val="003A4F1D"/>
    <w:rsid w:val="003A6D04"/>
    <w:rsid w:val="003A6F9A"/>
    <w:rsid w:val="003A7D43"/>
    <w:rsid w:val="003B012E"/>
    <w:rsid w:val="003B03B2"/>
    <w:rsid w:val="003B13C1"/>
    <w:rsid w:val="003B141D"/>
    <w:rsid w:val="003B1AB6"/>
    <w:rsid w:val="003B2918"/>
    <w:rsid w:val="003B584B"/>
    <w:rsid w:val="003B5B13"/>
    <w:rsid w:val="003B5BA9"/>
    <w:rsid w:val="003B66BD"/>
    <w:rsid w:val="003C0663"/>
    <w:rsid w:val="003C0E1F"/>
    <w:rsid w:val="003C176F"/>
    <w:rsid w:val="003C274C"/>
    <w:rsid w:val="003C2CCE"/>
    <w:rsid w:val="003C3CDE"/>
    <w:rsid w:val="003C3EFD"/>
    <w:rsid w:val="003C74FA"/>
    <w:rsid w:val="003C7888"/>
    <w:rsid w:val="003C790F"/>
    <w:rsid w:val="003D0F2C"/>
    <w:rsid w:val="003D2F6C"/>
    <w:rsid w:val="003D304C"/>
    <w:rsid w:val="003D3DD9"/>
    <w:rsid w:val="003D4A1D"/>
    <w:rsid w:val="003D76D9"/>
    <w:rsid w:val="003D786C"/>
    <w:rsid w:val="003E2965"/>
    <w:rsid w:val="003E4036"/>
    <w:rsid w:val="003E4C02"/>
    <w:rsid w:val="003E568B"/>
    <w:rsid w:val="003E710A"/>
    <w:rsid w:val="003E74C8"/>
    <w:rsid w:val="003E79EA"/>
    <w:rsid w:val="003E7D63"/>
    <w:rsid w:val="003F0282"/>
    <w:rsid w:val="003F0B4A"/>
    <w:rsid w:val="003F0D33"/>
    <w:rsid w:val="003F21EA"/>
    <w:rsid w:val="003F26D5"/>
    <w:rsid w:val="003F27CB"/>
    <w:rsid w:val="003F2930"/>
    <w:rsid w:val="003F41A3"/>
    <w:rsid w:val="003F6898"/>
    <w:rsid w:val="003F72A9"/>
    <w:rsid w:val="003F738B"/>
    <w:rsid w:val="003F7762"/>
    <w:rsid w:val="003F7EF6"/>
    <w:rsid w:val="00400DB0"/>
    <w:rsid w:val="00401269"/>
    <w:rsid w:val="004015B6"/>
    <w:rsid w:val="0040329B"/>
    <w:rsid w:val="00405671"/>
    <w:rsid w:val="00405977"/>
    <w:rsid w:val="004067C4"/>
    <w:rsid w:val="004069E1"/>
    <w:rsid w:val="004071D2"/>
    <w:rsid w:val="00407C08"/>
    <w:rsid w:val="0041077D"/>
    <w:rsid w:val="00410FC3"/>
    <w:rsid w:val="004112B2"/>
    <w:rsid w:val="004114C5"/>
    <w:rsid w:val="0041245E"/>
    <w:rsid w:val="00412F69"/>
    <w:rsid w:val="004132B0"/>
    <w:rsid w:val="00414630"/>
    <w:rsid w:val="00414D47"/>
    <w:rsid w:val="00416194"/>
    <w:rsid w:val="00416972"/>
    <w:rsid w:val="00417033"/>
    <w:rsid w:val="00417ADE"/>
    <w:rsid w:val="00420BB8"/>
    <w:rsid w:val="0042146B"/>
    <w:rsid w:val="004216F6"/>
    <w:rsid w:val="004220F4"/>
    <w:rsid w:val="004222D7"/>
    <w:rsid w:val="00422EB4"/>
    <w:rsid w:val="00422FAE"/>
    <w:rsid w:val="00423109"/>
    <w:rsid w:val="00423354"/>
    <w:rsid w:val="00425FA2"/>
    <w:rsid w:val="00427130"/>
    <w:rsid w:val="0042752D"/>
    <w:rsid w:val="0042797F"/>
    <w:rsid w:val="004279A5"/>
    <w:rsid w:val="00431D32"/>
    <w:rsid w:val="0043276D"/>
    <w:rsid w:val="0043313A"/>
    <w:rsid w:val="00433A69"/>
    <w:rsid w:val="00433CC2"/>
    <w:rsid w:val="0043635A"/>
    <w:rsid w:val="0043661B"/>
    <w:rsid w:val="00437E47"/>
    <w:rsid w:val="00440152"/>
    <w:rsid w:val="00441428"/>
    <w:rsid w:val="004422D7"/>
    <w:rsid w:val="004427BF"/>
    <w:rsid w:val="00442DF5"/>
    <w:rsid w:val="00443101"/>
    <w:rsid w:val="00443E5B"/>
    <w:rsid w:val="00444D3E"/>
    <w:rsid w:val="004474C6"/>
    <w:rsid w:val="00447A18"/>
    <w:rsid w:val="00447BFA"/>
    <w:rsid w:val="00447E61"/>
    <w:rsid w:val="00450354"/>
    <w:rsid w:val="00450AE2"/>
    <w:rsid w:val="004516F5"/>
    <w:rsid w:val="00452E1C"/>
    <w:rsid w:val="0045326D"/>
    <w:rsid w:val="004536FD"/>
    <w:rsid w:val="00454AEE"/>
    <w:rsid w:val="00454D71"/>
    <w:rsid w:val="00455162"/>
    <w:rsid w:val="004560C4"/>
    <w:rsid w:val="00461523"/>
    <w:rsid w:val="00461841"/>
    <w:rsid w:val="004629FA"/>
    <w:rsid w:val="00462ED9"/>
    <w:rsid w:val="004631CE"/>
    <w:rsid w:val="00463989"/>
    <w:rsid w:val="00463EE3"/>
    <w:rsid w:val="00464B67"/>
    <w:rsid w:val="004654B0"/>
    <w:rsid w:val="00465758"/>
    <w:rsid w:val="00465AC2"/>
    <w:rsid w:val="00465D7E"/>
    <w:rsid w:val="004667A8"/>
    <w:rsid w:val="00467620"/>
    <w:rsid w:val="0047021F"/>
    <w:rsid w:val="00470EDE"/>
    <w:rsid w:val="0047198B"/>
    <w:rsid w:val="004722B3"/>
    <w:rsid w:val="00472BC2"/>
    <w:rsid w:val="00473467"/>
    <w:rsid w:val="004738BB"/>
    <w:rsid w:val="00473C2A"/>
    <w:rsid w:val="004748BF"/>
    <w:rsid w:val="004763A4"/>
    <w:rsid w:val="00480E6E"/>
    <w:rsid w:val="00481192"/>
    <w:rsid w:val="00481218"/>
    <w:rsid w:val="004821A4"/>
    <w:rsid w:val="0048243B"/>
    <w:rsid w:val="00482FF6"/>
    <w:rsid w:val="00483937"/>
    <w:rsid w:val="004846CE"/>
    <w:rsid w:val="0048485C"/>
    <w:rsid w:val="0048765E"/>
    <w:rsid w:val="00487C17"/>
    <w:rsid w:val="00487C5A"/>
    <w:rsid w:val="00487D31"/>
    <w:rsid w:val="004912FF"/>
    <w:rsid w:val="0049144E"/>
    <w:rsid w:val="00493562"/>
    <w:rsid w:val="00493AE8"/>
    <w:rsid w:val="00494075"/>
    <w:rsid w:val="00494EB9"/>
    <w:rsid w:val="00495B59"/>
    <w:rsid w:val="00495BFC"/>
    <w:rsid w:val="00495F7F"/>
    <w:rsid w:val="004962E7"/>
    <w:rsid w:val="004A0239"/>
    <w:rsid w:val="004A08D5"/>
    <w:rsid w:val="004A1812"/>
    <w:rsid w:val="004A3E13"/>
    <w:rsid w:val="004A51FB"/>
    <w:rsid w:val="004A59A8"/>
    <w:rsid w:val="004A6992"/>
    <w:rsid w:val="004B0097"/>
    <w:rsid w:val="004B12C5"/>
    <w:rsid w:val="004B1A0B"/>
    <w:rsid w:val="004B1BE2"/>
    <w:rsid w:val="004B4A6B"/>
    <w:rsid w:val="004B4D1E"/>
    <w:rsid w:val="004B51BC"/>
    <w:rsid w:val="004B539D"/>
    <w:rsid w:val="004B5449"/>
    <w:rsid w:val="004B66C7"/>
    <w:rsid w:val="004B6EA1"/>
    <w:rsid w:val="004B7E54"/>
    <w:rsid w:val="004C0922"/>
    <w:rsid w:val="004C33FD"/>
    <w:rsid w:val="004C4989"/>
    <w:rsid w:val="004C50AB"/>
    <w:rsid w:val="004C5E90"/>
    <w:rsid w:val="004C6241"/>
    <w:rsid w:val="004C6780"/>
    <w:rsid w:val="004C7197"/>
    <w:rsid w:val="004C72FF"/>
    <w:rsid w:val="004C7AFD"/>
    <w:rsid w:val="004C7E30"/>
    <w:rsid w:val="004D01BE"/>
    <w:rsid w:val="004D06FC"/>
    <w:rsid w:val="004D0711"/>
    <w:rsid w:val="004D0A5D"/>
    <w:rsid w:val="004D121B"/>
    <w:rsid w:val="004D14B5"/>
    <w:rsid w:val="004D24B9"/>
    <w:rsid w:val="004D24F2"/>
    <w:rsid w:val="004D28F8"/>
    <w:rsid w:val="004D2AE8"/>
    <w:rsid w:val="004D2C3F"/>
    <w:rsid w:val="004D2E80"/>
    <w:rsid w:val="004D2FCE"/>
    <w:rsid w:val="004D37C5"/>
    <w:rsid w:val="004D3B6D"/>
    <w:rsid w:val="004D3E32"/>
    <w:rsid w:val="004D467E"/>
    <w:rsid w:val="004D5BEA"/>
    <w:rsid w:val="004D66A2"/>
    <w:rsid w:val="004D7E81"/>
    <w:rsid w:val="004E02F9"/>
    <w:rsid w:val="004E3B9E"/>
    <w:rsid w:val="004E5B2D"/>
    <w:rsid w:val="004E6EEC"/>
    <w:rsid w:val="004E71A2"/>
    <w:rsid w:val="004E7573"/>
    <w:rsid w:val="004E7C93"/>
    <w:rsid w:val="004F04B2"/>
    <w:rsid w:val="004F09F5"/>
    <w:rsid w:val="004F19B1"/>
    <w:rsid w:val="004F2F4A"/>
    <w:rsid w:val="004F3288"/>
    <w:rsid w:val="004F3E7F"/>
    <w:rsid w:val="004F5E7C"/>
    <w:rsid w:val="004F661F"/>
    <w:rsid w:val="004F6A51"/>
    <w:rsid w:val="004F75AF"/>
    <w:rsid w:val="004F7FD5"/>
    <w:rsid w:val="00500486"/>
    <w:rsid w:val="00501093"/>
    <w:rsid w:val="00501C7C"/>
    <w:rsid w:val="0050295E"/>
    <w:rsid w:val="005036D5"/>
    <w:rsid w:val="00503D89"/>
    <w:rsid w:val="00504830"/>
    <w:rsid w:val="005060E8"/>
    <w:rsid w:val="005067E7"/>
    <w:rsid w:val="005069D1"/>
    <w:rsid w:val="00507CCB"/>
    <w:rsid w:val="00510107"/>
    <w:rsid w:val="00511488"/>
    <w:rsid w:val="00513294"/>
    <w:rsid w:val="005139CE"/>
    <w:rsid w:val="005140BD"/>
    <w:rsid w:val="0051473C"/>
    <w:rsid w:val="005147D7"/>
    <w:rsid w:val="00514C93"/>
    <w:rsid w:val="00515666"/>
    <w:rsid w:val="00515FCB"/>
    <w:rsid w:val="005169EB"/>
    <w:rsid w:val="00516FBA"/>
    <w:rsid w:val="005171AF"/>
    <w:rsid w:val="00517CEF"/>
    <w:rsid w:val="00517F0B"/>
    <w:rsid w:val="0052063B"/>
    <w:rsid w:val="00521040"/>
    <w:rsid w:val="00523960"/>
    <w:rsid w:val="0052454D"/>
    <w:rsid w:val="00524A22"/>
    <w:rsid w:val="005253A6"/>
    <w:rsid w:val="0052570A"/>
    <w:rsid w:val="005276E6"/>
    <w:rsid w:val="00527A41"/>
    <w:rsid w:val="00532286"/>
    <w:rsid w:val="00532D05"/>
    <w:rsid w:val="00532D24"/>
    <w:rsid w:val="00533940"/>
    <w:rsid w:val="00536BB4"/>
    <w:rsid w:val="00537544"/>
    <w:rsid w:val="005375B0"/>
    <w:rsid w:val="005378AE"/>
    <w:rsid w:val="0053793F"/>
    <w:rsid w:val="00537C13"/>
    <w:rsid w:val="00541398"/>
    <w:rsid w:val="00541471"/>
    <w:rsid w:val="00542472"/>
    <w:rsid w:val="00543DEE"/>
    <w:rsid w:val="00543F3D"/>
    <w:rsid w:val="0054481D"/>
    <w:rsid w:val="00546E04"/>
    <w:rsid w:val="00547A52"/>
    <w:rsid w:val="00550ECA"/>
    <w:rsid w:val="00551522"/>
    <w:rsid w:val="00551B41"/>
    <w:rsid w:val="00554233"/>
    <w:rsid w:val="005542A5"/>
    <w:rsid w:val="005543E2"/>
    <w:rsid w:val="00555806"/>
    <w:rsid w:val="00555EC3"/>
    <w:rsid w:val="00556411"/>
    <w:rsid w:val="0055702B"/>
    <w:rsid w:val="005576DD"/>
    <w:rsid w:val="0055779F"/>
    <w:rsid w:val="00560402"/>
    <w:rsid w:val="00561076"/>
    <w:rsid w:val="00565C44"/>
    <w:rsid w:val="005665BF"/>
    <w:rsid w:val="00566CBD"/>
    <w:rsid w:val="00566D2B"/>
    <w:rsid w:val="00566ED7"/>
    <w:rsid w:val="00567F0F"/>
    <w:rsid w:val="005710E0"/>
    <w:rsid w:val="00571540"/>
    <w:rsid w:val="00571D99"/>
    <w:rsid w:val="00573B82"/>
    <w:rsid w:val="00574540"/>
    <w:rsid w:val="0057492C"/>
    <w:rsid w:val="00574A8C"/>
    <w:rsid w:val="00575659"/>
    <w:rsid w:val="00576035"/>
    <w:rsid w:val="005760FC"/>
    <w:rsid w:val="005765DA"/>
    <w:rsid w:val="00576DDC"/>
    <w:rsid w:val="00576E5C"/>
    <w:rsid w:val="00577472"/>
    <w:rsid w:val="005774C1"/>
    <w:rsid w:val="005803E5"/>
    <w:rsid w:val="00580CF5"/>
    <w:rsid w:val="00581202"/>
    <w:rsid w:val="005813A6"/>
    <w:rsid w:val="00582302"/>
    <w:rsid w:val="00582706"/>
    <w:rsid w:val="005828D2"/>
    <w:rsid w:val="005830FD"/>
    <w:rsid w:val="00583227"/>
    <w:rsid w:val="00583B2D"/>
    <w:rsid w:val="00583FEB"/>
    <w:rsid w:val="00584DFC"/>
    <w:rsid w:val="00585599"/>
    <w:rsid w:val="005855A5"/>
    <w:rsid w:val="00585B44"/>
    <w:rsid w:val="00585D50"/>
    <w:rsid w:val="0058601D"/>
    <w:rsid w:val="005872A4"/>
    <w:rsid w:val="0059078C"/>
    <w:rsid w:val="00590D29"/>
    <w:rsid w:val="005916E3"/>
    <w:rsid w:val="00592552"/>
    <w:rsid w:val="005925AB"/>
    <w:rsid w:val="005946E8"/>
    <w:rsid w:val="00594ED4"/>
    <w:rsid w:val="005972CF"/>
    <w:rsid w:val="005A04D2"/>
    <w:rsid w:val="005A06BD"/>
    <w:rsid w:val="005A11B4"/>
    <w:rsid w:val="005A12D7"/>
    <w:rsid w:val="005A177C"/>
    <w:rsid w:val="005A1981"/>
    <w:rsid w:val="005A2AFB"/>
    <w:rsid w:val="005A2FE1"/>
    <w:rsid w:val="005A3694"/>
    <w:rsid w:val="005A36E1"/>
    <w:rsid w:val="005A3CF9"/>
    <w:rsid w:val="005A4457"/>
    <w:rsid w:val="005A4965"/>
    <w:rsid w:val="005A4C30"/>
    <w:rsid w:val="005A5544"/>
    <w:rsid w:val="005A5814"/>
    <w:rsid w:val="005A5A36"/>
    <w:rsid w:val="005A5DA0"/>
    <w:rsid w:val="005A65EA"/>
    <w:rsid w:val="005A6B2A"/>
    <w:rsid w:val="005A7AAB"/>
    <w:rsid w:val="005A7D60"/>
    <w:rsid w:val="005A7FED"/>
    <w:rsid w:val="005B0C0A"/>
    <w:rsid w:val="005B1BC7"/>
    <w:rsid w:val="005B22DC"/>
    <w:rsid w:val="005B3BA6"/>
    <w:rsid w:val="005B3DDE"/>
    <w:rsid w:val="005B40E2"/>
    <w:rsid w:val="005B464D"/>
    <w:rsid w:val="005B526C"/>
    <w:rsid w:val="005B584F"/>
    <w:rsid w:val="005B58F3"/>
    <w:rsid w:val="005B5947"/>
    <w:rsid w:val="005B5F88"/>
    <w:rsid w:val="005B65FE"/>
    <w:rsid w:val="005B7C2E"/>
    <w:rsid w:val="005B7F08"/>
    <w:rsid w:val="005C03DA"/>
    <w:rsid w:val="005C18E9"/>
    <w:rsid w:val="005C26E3"/>
    <w:rsid w:val="005C29D6"/>
    <w:rsid w:val="005C4DF4"/>
    <w:rsid w:val="005C65BA"/>
    <w:rsid w:val="005C67DB"/>
    <w:rsid w:val="005C7C1C"/>
    <w:rsid w:val="005D3DBA"/>
    <w:rsid w:val="005D4846"/>
    <w:rsid w:val="005D4C8E"/>
    <w:rsid w:val="005D5D0F"/>
    <w:rsid w:val="005D72EB"/>
    <w:rsid w:val="005D7896"/>
    <w:rsid w:val="005E0200"/>
    <w:rsid w:val="005E0672"/>
    <w:rsid w:val="005E1F09"/>
    <w:rsid w:val="005E20FE"/>
    <w:rsid w:val="005E2F9C"/>
    <w:rsid w:val="005E3DB7"/>
    <w:rsid w:val="005E438A"/>
    <w:rsid w:val="005E43B0"/>
    <w:rsid w:val="005E469D"/>
    <w:rsid w:val="005E5281"/>
    <w:rsid w:val="005E61BE"/>
    <w:rsid w:val="005E64B7"/>
    <w:rsid w:val="005E69E2"/>
    <w:rsid w:val="005F12EA"/>
    <w:rsid w:val="005F2F30"/>
    <w:rsid w:val="005F30CA"/>
    <w:rsid w:val="005F391A"/>
    <w:rsid w:val="005F645A"/>
    <w:rsid w:val="005F65B9"/>
    <w:rsid w:val="005F7641"/>
    <w:rsid w:val="005F78F8"/>
    <w:rsid w:val="00600063"/>
    <w:rsid w:val="0060028F"/>
    <w:rsid w:val="00601669"/>
    <w:rsid w:val="006017B1"/>
    <w:rsid w:val="0060348C"/>
    <w:rsid w:val="00603545"/>
    <w:rsid w:val="00603678"/>
    <w:rsid w:val="00603BB0"/>
    <w:rsid w:val="00603E52"/>
    <w:rsid w:val="006041B4"/>
    <w:rsid w:val="006053E2"/>
    <w:rsid w:val="00605628"/>
    <w:rsid w:val="0060593C"/>
    <w:rsid w:val="0060789A"/>
    <w:rsid w:val="00607AFD"/>
    <w:rsid w:val="006115B4"/>
    <w:rsid w:val="00611733"/>
    <w:rsid w:val="00611C95"/>
    <w:rsid w:val="00611CEA"/>
    <w:rsid w:val="006132B7"/>
    <w:rsid w:val="00613941"/>
    <w:rsid w:val="00614E46"/>
    <w:rsid w:val="0061747F"/>
    <w:rsid w:val="00617DA5"/>
    <w:rsid w:val="00620194"/>
    <w:rsid w:val="006202EF"/>
    <w:rsid w:val="00620341"/>
    <w:rsid w:val="006211D8"/>
    <w:rsid w:val="00621571"/>
    <w:rsid w:val="0062199B"/>
    <w:rsid w:val="00623BA7"/>
    <w:rsid w:val="00624952"/>
    <w:rsid w:val="006253DB"/>
    <w:rsid w:val="00625B73"/>
    <w:rsid w:val="00626C52"/>
    <w:rsid w:val="00626D7D"/>
    <w:rsid w:val="0062732F"/>
    <w:rsid w:val="006273D3"/>
    <w:rsid w:val="00627837"/>
    <w:rsid w:val="00627F1A"/>
    <w:rsid w:val="00630986"/>
    <w:rsid w:val="00630AAE"/>
    <w:rsid w:val="006317DC"/>
    <w:rsid w:val="0063202E"/>
    <w:rsid w:val="00632CB5"/>
    <w:rsid w:val="00633EED"/>
    <w:rsid w:val="0063470E"/>
    <w:rsid w:val="00634752"/>
    <w:rsid w:val="00634B5E"/>
    <w:rsid w:val="0063593B"/>
    <w:rsid w:val="00635DF5"/>
    <w:rsid w:val="00635EB8"/>
    <w:rsid w:val="00637823"/>
    <w:rsid w:val="00637EC9"/>
    <w:rsid w:val="006409EA"/>
    <w:rsid w:val="00640D90"/>
    <w:rsid w:val="006414AF"/>
    <w:rsid w:val="00642FE2"/>
    <w:rsid w:val="00643E2B"/>
    <w:rsid w:val="00644951"/>
    <w:rsid w:val="006451BF"/>
    <w:rsid w:val="00645955"/>
    <w:rsid w:val="00646BC7"/>
    <w:rsid w:val="00646CBE"/>
    <w:rsid w:val="00647C0C"/>
    <w:rsid w:val="00651391"/>
    <w:rsid w:val="0065182B"/>
    <w:rsid w:val="0065187B"/>
    <w:rsid w:val="0065469A"/>
    <w:rsid w:val="006546A6"/>
    <w:rsid w:val="00654A5A"/>
    <w:rsid w:val="00654AA3"/>
    <w:rsid w:val="0065734F"/>
    <w:rsid w:val="00661638"/>
    <w:rsid w:val="006616F2"/>
    <w:rsid w:val="00662066"/>
    <w:rsid w:val="00662549"/>
    <w:rsid w:val="006634B2"/>
    <w:rsid w:val="00663CAA"/>
    <w:rsid w:val="0066423F"/>
    <w:rsid w:val="0066488E"/>
    <w:rsid w:val="00665123"/>
    <w:rsid w:val="00665BDA"/>
    <w:rsid w:val="00666C7F"/>
    <w:rsid w:val="006674D6"/>
    <w:rsid w:val="00667A77"/>
    <w:rsid w:val="00673C56"/>
    <w:rsid w:val="00675A91"/>
    <w:rsid w:val="00675D64"/>
    <w:rsid w:val="006766C8"/>
    <w:rsid w:val="00677878"/>
    <w:rsid w:val="00680D6D"/>
    <w:rsid w:val="0068167B"/>
    <w:rsid w:val="00681FE1"/>
    <w:rsid w:val="00682E00"/>
    <w:rsid w:val="006833B7"/>
    <w:rsid w:val="006860BD"/>
    <w:rsid w:val="00686F3E"/>
    <w:rsid w:val="006905D9"/>
    <w:rsid w:val="006906E7"/>
    <w:rsid w:val="00690874"/>
    <w:rsid w:val="00691100"/>
    <w:rsid w:val="00691F93"/>
    <w:rsid w:val="00692B10"/>
    <w:rsid w:val="00694384"/>
    <w:rsid w:val="0069491C"/>
    <w:rsid w:val="0069551E"/>
    <w:rsid w:val="006956BA"/>
    <w:rsid w:val="006959BF"/>
    <w:rsid w:val="00695C7B"/>
    <w:rsid w:val="00696947"/>
    <w:rsid w:val="00696B05"/>
    <w:rsid w:val="00697D8A"/>
    <w:rsid w:val="00697F3F"/>
    <w:rsid w:val="006A1534"/>
    <w:rsid w:val="006A3397"/>
    <w:rsid w:val="006A354E"/>
    <w:rsid w:val="006A4197"/>
    <w:rsid w:val="006A4773"/>
    <w:rsid w:val="006A4FED"/>
    <w:rsid w:val="006A51AE"/>
    <w:rsid w:val="006A6598"/>
    <w:rsid w:val="006A6BBB"/>
    <w:rsid w:val="006A7283"/>
    <w:rsid w:val="006A7F13"/>
    <w:rsid w:val="006B0EC9"/>
    <w:rsid w:val="006B12DE"/>
    <w:rsid w:val="006B1425"/>
    <w:rsid w:val="006B1524"/>
    <w:rsid w:val="006B1F80"/>
    <w:rsid w:val="006B228F"/>
    <w:rsid w:val="006B3481"/>
    <w:rsid w:val="006B5CF1"/>
    <w:rsid w:val="006B5D9E"/>
    <w:rsid w:val="006B6DA0"/>
    <w:rsid w:val="006B72F8"/>
    <w:rsid w:val="006B73C8"/>
    <w:rsid w:val="006B7E16"/>
    <w:rsid w:val="006C1322"/>
    <w:rsid w:val="006C13A0"/>
    <w:rsid w:val="006C184D"/>
    <w:rsid w:val="006C2E2E"/>
    <w:rsid w:val="006C2EC5"/>
    <w:rsid w:val="006C402B"/>
    <w:rsid w:val="006C5112"/>
    <w:rsid w:val="006C58AC"/>
    <w:rsid w:val="006C718D"/>
    <w:rsid w:val="006D0A34"/>
    <w:rsid w:val="006D0C70"/>
    <w:rsid w:val="006D139E"/>
    <w:rsid w:val="006D3C5F"/>
    <w:rsid w:val="006D4157"/>
    <w:rsid w:val="006D42E5"/>
    <w:rsid w:val="006D48E4"/>
    <w:rsid w:val="006D4E6E"/>
    <w:rsid w:val="006D5599"/>
    <w:rsid w:val="006D55BF"/>
    <w:rsid w:val="006D6E01"/>
    <w:rsid w:val="006D7F76"/>
    <w:rsid w:val="006E046B"/>
    <w:rsid w:val="006E0E19"/>
    <w:rsid w:val="006E1DFF"/>
    <w:rsid w:val="006E2839"/>
    <w:rsid w:val="006E2E79"/>
    <w:rsid w:val="006E2F82"/>
    <w:rsid w:val="006E36F3"/>
    <w:rsid w:val="006E3FE6"/>
    <w:rsid w:val="006E522A"/>
    <w:rsid w:val="006E615F"/>
    <w:rsid w:val="006E75C4"/>
    <w:rsid w:val="006E78F4"/>
    <w:rsid w:val="006E7ADB"/>
    <w:rsid w:val="006F0169"/>
    <w:rsid w:val="006F04B0"/>
    <w:rsid w:val="006F0946"/>
    <w:rsid w:val="006F0972"/>
    <w:rsid w:val="006F0DDC"/>
    <w:rsid w:val="006F170C"/>
    <w:rsid w:val="006F18E0"/>
    <w:rsid w:val="006F21B0"/>
    <w:rsid w:val="006F224C"/>
    <w:rsid w:val="006F2362"/>
    <w:rsid w:val="006F47BD"/>
    <w:rsid w:val="006F4A12"/>
    <w:rsid w:val="006F4C0B"/>
    <w:rsid w:val="006F547E"/>
    <w:rsid w:val="006F6820"/>
    <w:rsid w:val="006F7985"/>
    <w:rsid w:val="006F7B05"/>
    <w:rsid w:val="007017F1"/>
    <w:rsid w:val="00702312"/>
    <w:rsid w:val="007028F3"/>
    <w:rsid w:val="00702A34"/>
    <w:rsid w:val="00703F57"/>
    <w:rsid w:val="00704560"/>
    <w:rsid w:val="00704BC8"/>
    <w:rsid w:val="0070558D"/>
    <w:rsid w:val="0070571A"/>
    <w:rsid w:val="00707012"/>
    <w:rsid w:val="0070735C"/>
    <w:rsid w:val="00707A91"/>
    <w:rsid w:val="00707F9B"/>
    <w:rsid w:val="00713742"/>
    <w:rsid w:val="00713B6E"/>
    <w:rsid w:val="00714831"/>
    <w:rsid w:val="00714BF8"/>
    <w:rsid w:val="00716739"/>
    <w:rsid w:val="00717011"/>
    <w:rsid w:val="0071752D"/>
    <w:rsid w:val="007206F7"/>
    <w:rsid w:val="0072078D"/>
    <w:rsid w:val="007211F8"/>
    <w:rsid w:val="00721A2C"/>
    <w:rsid w:val="00721AC2"/>
    <w:rsid w:val="0072365B"/>
    <w:rsid w:val="0072449F"/>
    <w:rsid w:val="00725AEB"/>
    <w:rsid w:val="00725EF5"/>
    <w:rsid w:val="00726205"/>
    <w:rsid w:val="00726590"/>
    <w:rsid w:val="0072731B"/>
    <w:rsid w:val="007274FB"/>
    <w:rsid w:val="00727BF7"/>
    <w:rsid w:val="00727E94"/>
    <w:rsid w:val="00730206"/>
    <w:rsid w:val="00730243"/>
    <w:rsid w:val="00730E86"/>
    <w:rsid w:val="00731EA2"/>
    <w:rsid w:val="007322C7"/>
    <w:rsid w:val="00733192"/>
    <w:rsid w:val="0073404F"/>
    <w:rsid w:val="007340F9"/>
    <w:rsid w:val="007344D8"/>
    <w:rsid w:val="00735092"/>
    <w:rsid w:val="0073624A"/>
    <w:rsid w:val="007362FA"/>
    <w:rsid w:val="007366A9"/>
    <w:rsid w:val="00737152"/>
    <w:rsid w:val="0073784E"/>
    <w:rsid w:val="007379CE"/>
    <w:rsid w:val="00740787"/>
    <w:rsid w:val="00740A2F"/>
    <w:rsid w:val="007417F0"/>
    <w:rsid w:val="007423A1"/>
    <w:rsid w:val="007431EE"/>
    <w:rsid w:val="007436D8"/>
    <w:rsid w:val="00743D9C"/>
    <w:rsid w:val="00745085"/>
    <w:rsid w:val="00745857"/>
    <w:rsid w:val="00746216"/>
    <w:rsid w:val="00746B29"/>
    <w:rsid w:val="00746B81"/>
    <w:rsid w:val="00746C73"/>
    <w:rsid w:val="00747C19"/>
    <w:rsid w:val="0075122E"/>
    <w:rsid w:val="00752661"/>
    <w:rsid w:val="00753C42"/>
    <w:rsid w:val="0075501F"/>
    <w:rsid w:val="00755765"/>
    <w:rsid w:val="00755DE4"/>
    <w:rsid w:val="00755E44"/>
    <w:rsid w:val="0075766D"/>
    <w:rsid w:val="00757EA1"/>
    <w:rsid w:val="00757F17"/>
    <w:rsid w:val="0076041C"/>
    <w:rsid w:val="007605BD"/>
    <w:rsid w:val="007614BC"/>
    <w:rsid w:val="00762439"/>
    <w:rsid w:val="007630EB"/>
    <w:rsid w:val="007633C3"/>
    <w:rsid w:val="00763457"/>
    <w:rsid w:val="00763B06"/>
    <w:rsid w:val="007656BE"/>
    <w:rsid w:val="00765711"/>
    <w:rsid w:val="00766CCD"/>
    <w:rsid w:val="007670BB"/>
    <w:rsid w:val="00767287"/>
    <w:rsid w:val="007672D0"/>
    <w:rsid w:val="007673AD"/>
    <w:rsid w:val="00767A3E"/>
    <w:rsid w:val="00767B8B"/>
    <w:rsid w:val="00770E0F"/>
    <w:rsid w:val="00771C3E"/>
    <w:rsid w:val="00772562"/>
    <w:rsid w:val="007727E2"/>
    <w:rsid w:val="00772C73"/>
    <w:rsid w:val="00772F18"/>
    <w:rsid w:val="0077462F"/>
    <w:rsid w:val="00774EF0"/>
    <w:rsid w:val="0077690E"/>
    <w:rsid w:val="0077729A"/>
    <w:rsid w:val="00777BA2"/>
    <w:rsid w:val="00781979"/>
    <w:rsid w:val="0078448C"/>
    <w:rsid w:val="00785D02"/>
    <w:rsid w:val="007869B3"/>
    <w:rsid w:val="007873DB"/>
    <w:rsid w:val="007902A7"/>
    <w:rsid w:val="00791869"/>
    <w:rsid w:val="0079237A"/>
    <w:rsid w:val="00792BA5"/>
    <w:rsid w:val="00793148"/>
    <w:rsid w:val="007934B7"/>
    <w:rsid w:val="0079386A"/>
    <w:rsid w:val="00793ACA"/>
    <w:rsid w:val="00793F79"/>
    <w:rsid w:val="007943DB"/>
    <w:rsid w:val="007944B4"/>
    <w:rsid w:val="00794A8F"/>
    <w:rsid w:val="0079604F"/>
    <w:rsid w:val="0079613B"/>
    <w:rsid w:val="0079656B"/>
    <w:rsid w:val="00796DB1"/>
    <w:rsid w:val="00797D9C"/>
    <w:rsid w:val="007A16B8"/>
    <w:rsid w:val="007A1860"/>
    <w:rsid w:val="007A4018"/>
    <w:rsid w:val="007A41CD"/>
    <w:rsid w:val="007A452D"/>
    <w:rsid w:val="007A5128"/>
    <w:rsid w:val="007A57A4"/>
    <w:rsid w:val="007A5D72"/>
    <w:rsid w:val="007A67BE"/>
    <w:rsid w:val="007A7282"/>
    <w:rsid w:val="007A7B56"/>
    <w:rsid w:val="007B0D39"/>
    <w:rsid w:val="007B1BC8"/>
    <w:rsid w:val="007B59E8"/>
    <w:rsid w:val="007B75B7"/>
    <w:rsid w:val="007C1D9C"/>
    <w:rsid w:val="007C2663"/>
    <w:rsid w:val="007C280B"/>
    <w:rsid w:val="007C3156"/>
    <w:rsid w:val="007C3C6A"/>
    <w:rsid w:val="007C45E1"/>
    <w:rsid w:val="007C61A0"/>
    <w:rsid w:val="007C7D21"/>
    <w:rsid w:val="007D06F1"/>
    <w:rsid w:val="007D0DBD"/>
    <w:rsid w:val="007D0E3A"/>
    <w:rsid w:val="007D0EB5"/>
    <w:rsid w:val="007D1115"/>
    <w:rsid w:val="007D1B6D"/>
    <w:rsid w:val="007D2472"/>
    <w:rsid w:val="007D263D"/>
    <w:rsid w:val="007D3444"/>
    <w:rsid w:val="007D3C8F"/>
    <w:rsid w:val="007D3CB2"/>
    <w:rsid w:val="007D50BB"/>
    <w:rsid w:val="007D5411"/>
    <w:rsid w:val="007D59BD"/>
    <w:rsid w:val="007D5AE6"/>
    <w:rsid w:val="007D6C9E"/>
    <w:rsid w:val="007D76B5"/>
    <w:rsid w:val="007D7AE9"/>
    <w:rsid w:val="007E0909"/>
    <w:rsid w:val="007E0C25"/>
    <w:rsid w:val="007E3361"/>
    <w:rsid w:val="007E49DB"/>
    <w:rsid w:val="007E660B"/>
    <w:rsid w:val="007E7516"/>
    <w:rsid w:val="007E7C6E"/>
    <w:rsid w:val="007F0583"/>
    <w:rsid w:val="007F123E"/>
    <w:rsid w:val="007F2256"/>
    <w:rsid w:val="007F2B15"/>
    <w:rsid w:val="007F4147"/>
    <w:rsid w:val="007F5F75"/>
    <w:rsid w:val="007F7725"/>
    <w:rsid w:val="007F7E9B"/>
    <w:rsid w:val="00800C34"/>
    <w:rsid w:val="00801576"/>
    <w:rsid w:val="008019E1"/>
    <w:rsid w:val="00801B10"/>
    <w:rsid w:val="00801E95"/>
    <w:rsid w:val="00802916"/>
    <w:rsid w:val="00802BAE"/>
    <w:rsid w:val="008034E9"/>
    <w:rsid w:val="00803ED0"/>
    <w:rsid w:val="00806B15"/>
    <w:rsid w:val="008076E4"/>
    <w:rsid w:val="00807AFB"/>
    <w:rsid w:val="00811040"/>
    <w:rsid w:val="00811195"/>
    <w:rsid w:val="00811CB6"/>
    <w:rsid w:val="00811F23"/>
    <w:rsid w:val="008149C3"/>
    <w:rsid w:val="0081568E"/>
    <w:rsid w:val="008156FC"/>
    <w:rsid w:val="00815953"/>
    <w:rsid w:val="0081623A"/>
    <w:rsid w:val="008162EC"/>
    <w:rsid w:val="008169A8"/>
    <w:rsid w:val="00817C4B"/>
    <w:rsid w:val="00820245"/>
    <w:rsid w:val="0082025A"/>
    <w:rsid w:val="0082034E"/>
    <w:rsid w:val="008203A6"/>
    <w:rsid w:val="00820BEF"/>
    <w:rsid w:val="00820D8F"/>
    <w:rsid w:val="00820EA4"/>
    <w:rsid w:val="00821CB6"/>
    <w:rsid w:val="00822BCE"/>
    <w:rsid w:val="00822EF7"/>
    <w:rsid w:val="00824C9D"/>
    <w:rsid w:val="00825C17"/>
    <w:rsid w:val="00825EDB"/>
    <w:rsid w:val="00826BF6"/>
    <w:rsid w:val="008301D5"/>
    <w:rsid w:val="008304F2"/>
    <w:rsid w:val="0083068B"/>
    <w:rsid w:val="00830A29"/>
    <w:rsid w:val="00831A3C"/>
    <w:rsid w:val="00833875"/>
    <w:rsid w:val="00833D2A"/>
    <w:rsid w:val="00834C2E"/>
    <w:rsid w:val="00834DBE"/>
    <w:rsid w:val="008363D9"/>
    <w:rsid w:val="00837C55"/>
    <w:rsid w:val="00841B1A"/>
    <w:rsid w:val="00842C14"/>
    <w:rsid w:val="008431C9"/>
    <w:rsid w:val="008435E4"/>
    <w:rsid w:val="00843B8B"/>
    <w:rsid w:val="00844354"/>
    <w:rsid w:val="008477EE"/>
    <w:rsid w:val="00850DEF"/>
    <w:rsid w:val="00850F12"/>
    <w:rsid w:val="00850FB1"/>
    <w:rsid w:val="00851105"/>
    <w:rsid w:val="008525BD"/>
    <w:rsid w:val="0085275A"/>
    <w:rsid w:val="00853BDC"/>
    <w:rsid w:val="00854526"/>
    <w:rsid w:val="00855EB0"/>
    <w:rsid w:val="00855FF0"/>
    <w:rsid w:val="008560AF"/>
    <w:rsid w:val="008575D8"/>
    <w:rsid w:val="00857B22"/>
    <w:rsid w:val="00861A9F"/>
    <w:rsid w:val="00862162"/>
    <w:rsid w:val="00862DCA"/>
    <w:rsid w:val="00863073"/>
    <w:rsid w:val="00865E78"/>
    <w:rsid w:val="008679B9"/>
    <w:rsid w:val="008717E0"/>
    <w:rsid w:val="00872BB0"/>
    <w:rsid w:val="00873047"/>
    <w:rsid w:val="0087327E"/>
    <w:rsid w:val="008741D5"/>
    <w:rsid w:val="00874872"/>
    <w:rsid w:val="00875F4B"/>
    <w:rsid w:val="00876157"/>
    <w:rsid w:val="00876644"/>
    <w:rsid w:val="00876754"/>
    <w:rsid w:val="00876C59"/>
    <w:rsid w:val="00877CD8"/>
    <w:rsid w:val="0088202D"/>
    <w:rsid w:val="00882115"/>
    <w:rsid w:val="00882124"/>
    <w:rsid w:val="008822CF"/>
    <w:rsid w:val="00883114"/>
    <w:rsid w:val="0088380A"/>
    <w:rsid w:val="00884C54"/>
    <w:rsid w:val="0088537E"/>
    <w:rsid w:val="008864DE"/>
    <w:rsid w:val="00887288"/>
    <w:rsid w:val="008879DB"/>
    <w:rsid w:val="00892578"/>
    <w:rsid w:val="00893584"/>
    <w:rsid w:val="008935C9"/>
    <w:rsid w:val="008953BD"/>
    <w:rsid w:val="008A06E9"/>
    <w:rsid w:val="008A093E"/>
    <w:rsid w:val="008A12D1"/>
    <w:rsid w:val="008A1A1D"/>
    <w:rsid w:val="008A2212"/>
    <w:rsid w:val="008A2571"/>
    <w:rsid w:val="008A3511"/>
    <w:rsid w:val="008A3ADC"/>
    <w:rsid w:val="008A4041"/>
    <w:rsid w:val="008A43C8"/>
    <w:rsid w:val="008A44E2"/>
    <w:rsid w:val="008A464F"/>
    <w:rsid w:val="008A5669"/>
    <w:rsid w:val="008A606C"/>
    <w:rsid w:val="008A64EC"/>
    <w:rsid w:val="008A6BF6"/>
    <w:rsid w:val="008A6CF9"/>
    <w:rsid w:val="008A6D4D"/>
    <w:rsid w:val="008A7056"/>
    <w:rsid w:val="008A7A89"/>
    <w:rsid w:val="008B07B4"/>
    <w:rsid w:val="008B18DA"/>
    <w:rsid w:val="008B279D"/>
    <w:rsid w:val="008B2B5E"/>
    <w:rsid w:val="008B2C94"/>
    <w:rsid w:val="008B41F2"/>
    <w:rsid w:val="008B4319"/>
    <w:rsid w:val="008B445A"/>
    <w:rsid w:val="008B4BB4"/>
    <w:rsid w:val="008B588B"/>
    <w:rsid w:val="008B6089"/>
    <w:rsid w:val="008B6303"/>
    <w:rsid w:val="008B7181"/>
    <w:rsid w:val="008C069E"/>
    <w:rsid w:val="008C0B6D"/>
    <w:rsid w:val="008C1248"/>
    <w:rsid w:val="008C1739"/>
    <w:rsid w:val="008C27CA"/>
    <w:rsid w:val="008C44BD"/>
    <w:rsid w:val="008C4C9A"/>
    <w:rsid w:val="008C5087"/>
    <w:rsid w:val="008C5B6C"/>
    <w:rsid w:val="008C68E2"/>
    <w:rsid w:val="008C6DAA"/>
    <w:rsid w:val="008C750C"/>
    <w:rsid w:val="008D027C"/>
    <w:rsid w:val="008D0BE0"/>
    <w:rsid w:val="008D18F8"/>
    <w:rsid w:val="008D2082"/>
    <w:rsid w:val="008D242B"/>
    <w:rsid w:val="008D38A6"/>
    <w:rsid w:val="008D3B7E"/>
    <w:rsid w:val="008D4B45"/>
    <w:rsid w:val="008D5678"/>
    <w:rsid w:val="008D68DF"/>
    <w:rsid w:val="008D693F"/>
    <w:rsid w:val="008D7FD9"/>
    <w:rsid w:val="008E11A4"/>
    <w:rsid w:val="008E1263"/>
    <w:rsid w:val="008E1343"/>
    <w:rsid w:val="008E1BAC"/>
    <w:rsid w:val="008E3250"/>
    <w:rsid w:val="008E33C0"/>
    <w:rsid w:val="008E5076"/>
    <w:rsid w:val="008E5258"/>
    <w:rsid w:val="008E6819"/>
    <w:rsid w:val="008F0327"/>
    <w:rsid w:val="008F0A70"/>
    <w:rsid w:val="008F0D06"/>
    <w:rsid w:val="008F12CF"/>
    <w:rsid w:val="008F212B"/>
    <w:rsid w:val="008F223D"/>
    <w:rsid w:val="008F2323"/>
    <w:rsid w:val="008F3591"/>
    <w:rsid w:val="008F38A3"/>
    <w:rsid w:val="008F4C4D"/>
    <w:rsid w:val="008F4EB2"/>
    <w:rsid w:val="008F4F14"/>
    <w:rsid w:val="008F582D"/>
    <w:rsid w:val="008F5D66"/>
    <w:rsid w:val="008F5D9E"/>
    <w:rsid w:val="008F7AE4"/>
    <w:rsid w:val="008F7AFC"/>
    <w:rsid w:val="009019AA"/>
    <w:rsid w:val="00902718"/>
    <w:rsid w:val="00902EB4"/>
    <w:rsid w:val="00903171"/>
    <w:rsid w:val="009044B5"/>
    <w:rsid w:val="00904694"/>
    <w:rsid w:val="0090580B"/>
    <w:rsid w:val="00905974"/>
    <w:rsid w:val="009068C8"/>
    <w:rsid w:val="00906E08"/>
    <w:rsid w:val="009077F7"/>
    <w:rsid w:val="00907EEE"/>
    <w:rsid w:val="009106A5"/>
    <w:rsid w:val="00910FFF"/>
    <w:rsid w:val="00911A43"/>
    <w:rsid w:val="009132A3"/>
    <w:rsid w:val="009145EC"/>
    <w:rsid w:val="009156A9"/>
    <w:rsid w:val="0091593E"/>
    <w:rsid w:val="0091595C"/>
    <w:rsid w:val="00915DD9"/>
    <w:rsid w:val="00916ED9"/>
    <w:rsid w:val="009172CA"/>
    <w:rsid w:val="009179FA"/>
    <w:rsid w:val="009208B1"/>
    <w:rsid w:val="009210BF"/>
    <w:rsid w:val="0092178D"/>
    <w:rsid w:val="0092184D"/>
    <w:rsid w:val="009221F3"/>
    <w:rsid w:val="00925A8F"/>
    <w:rsid w:val="0092661E"/>
    <w:rsid w:val="00926DF7"/>
    <w:rsid w:val="00927DAB"/>
    <w:rsid w:val="00927E40"/>
    <w:rsid w:val="00930521"/>
    <w:rsid w:val="00930B32"/>
    <w:rsid w:val="009320B5"/>
    <w:rsid w:val="00932394"/>
    <w:rsid w:val="00933445"/>
    <w:rsid w:val="00933696"/>
    <w:rsid w:val="00933A55"/>
    <w:rsid w:val="0093731B"/>
    <w:rsid w:val="00937928"/>
    <w:rsid w:val="009379F0"/>
    <w:rsid w:val="00937B16"/>
    <w:rsid w:val="00940867"/>
    <w:rsid w:val="0094127C"/>
    <w:rsid w:val="00942484"/>
    <w:rsid w:val="00944BAF"/>
    <w:rsid w:val="00945D33"/>
    <w:rsid w:val="009462DD"/>
    <w:rsid w:val="0094786B"/>
    <w:rsid w:val="00947AEC"/>
    <w:rsid w:val="00947F54"/>
    <w:rsid w:val="009509D3"/>
    <w:rsid w:val="009523A4"/>
    <w:rsid w:val="0095371A"/>
    <w:rsid w:val="00953C7B"/>
    <w:rsid w:val="009542E6"/>
    <w:rsid w:val="009543BA"/>
    <w:rsid w:val="00954B76"/>
    <w:rsid w:val="009555EE"/>
    <w:rsid w:val="009556D2"/>
    <w:rsid w:val="00956085"/>
    <w:rsid w:val="00956A31"/>
    <w:rsid w:val="009605FA"/>
    <w:rsid w:val="00961121"/>
    <w:rsid w:val="009633E2"/>
    <w:rsid w:val="00963C7C"/>
    <w:rsid w:val="0096485C"/>
    <w:rsid w:val="00965167"/>
    <w:rsid w:val="0096658C"/>
    <w:rsid w:val="009668A3"/>
    <w:rsid w:val="00967727"/>
    <w:rsid w:val="00970D17"/>
    <w:rsid w:val="00970EDF"/>
    <w:rsid w:val="00972420"/>
    <w:rsid w:val="00973ED4"/>
    <w:rsid w:val="0097577F"/>
    <w:rsid w:val="00975CDF"/>
    <w:rsid w:val="0097615D"/>
    <w:rsid w:val="009762B8"/>
    <w:rsid w:val="0097731C"/>
    <w:rsid w:val="00980E11"/>
    <w:rsid w:val="0098181C"/>
    <w:rsid w:val="00981E9D"/>
    <w:rsid w:val="00982B29"/>
    <w:rsid w:val="00983474"/>
    <w:rsid w:val="009851B3"/>
    <w:rsid w:val="00985550"/>
    <w:rsid w:val="00985F86"/>
    <w:rsid w:val="00986A99"/>
    <w:rsid w:val="00987CD9"/>
    <w:rsid w:val="00990298"/>
    <w:rsid w:val="00990CD3"/>
    <w:rsid w:val="00990EAC"/>
    <w:rsid w:val="00992F8D"/>
    <w:rsid w:val="00994D54"/>
    <w:rsid w:val="00995560"/>
    <w:rsid w:val="00996022"/>
    <w:rsid w:val="009A0429"/>
    <w:rsid w:val="009A144A"/>
    <w:rsid w:val="009A1EBD"/>
    <w:rsid w:val="009A2B92"/>
    <w:rsid w:val="009A3443"/>
    <w:rsid w:val="009A3BA7"/>
    <w:rsid w:val="009A4166"/>
    <w:rsid w:val="009A47C6"/>
    <w:rsid w:val="009A4A8E"/>
    <w:rsid w:val="009A4AD7"/>
    <w:rsid w:val="009A5843"/>
    <w:rsid w:val="009A5FD6"/>
    <w:rsid w:val="009A6701"/>
    <w:rsid w:val="009A6E96"/>
    <w:rsid w:val="009B11A6"/>
    <w:rsid w:val="009B21FA"/>
    <w:rsid w:val="009B2295"/>
    <w:rsid w:val="009B3DA2"/>
    <w:rsid w:val="009B4D6F"/>
    <w:rsid w:val="009B5132"/>
    <w:rsid w:val="009B5A5B"/>
    <w:rsid w:val="009B6927"/>
    <w:rsid w:val="009B791A"/>
    <w:rsid w:val="009C0C58"/>
    <w:rsid w:val="009C1070"/>
    <w:rsid w:val="009C136C"/>
    <w:rsid w:val="009C472A"/>
    <w:rsid w:val="009C621D"/>
    <w:rsid w:val="009C65D1"/>
    <w:rsid w:val="009C6D63"/>
    <w:rsid w:val="009D3E80"/>
    <w:rsid w:val="009D50F3"/>
    <w:rsid w:val="009D6BF5"/>
    <w:rsid w:val="009D6F59"/>
    <w:rsid w:val="009E0CD0"/>
    <w:rsid w:val="009E173F"/>
    <w:rsid w:val="009E293A"/>
    <w:rsid w:val="009E2BFF"/>
    <w:rsid w:val="009E34A5"/>
    <w:rsid w:val="009E34D5"/>
    <w:rsid w:val="009E394A"/>
    <w:rsid w:val="009E3C10"/>
    <w:rsid w:val="009E40A2"/>
    <w:rsid w:val="009E4EDB"/>
    <w:rsid w:val="009E600F"/>
    <w:rsid w:val="009E657F"/>
    <w:rsid w:val="009E6C55"/>
    <w:rsid w:val="009E6E2B"/>
    <w:rsid w:val="009E74B0"/>
    <w:rsid w:val="009E7FBD"/>
    <w:rsid w:val="009F1362"/>
    <w:rsid w:val="009F1A38"/>
    <w:rsid w:val="009F2A23"/>
    <w:rsid w:val="009F3D7E"/>
    <w:rsid w:val="009F4E83"/>
    <w:rsid w:val="009F5446"/>
    <w:rsid w:val="009F606C"/>
    <w:rsid w:val="009F6C3F"/>
    <w:rsid w:val="009F6EEC"/>
    <w:rsid w:val="009F79AD"/>
    <w:rsid w:val="009F7A15"/>
    <w:rsid w:val="00A003A8"/>
    <w:rsid w:val="00A01775"/>
    <w:rsid w:val="00A02775"/>
    <w:rsid w:val="00A027C9"/>
    <w:rsid w:val="00A029E6"/>
    <w:rsid w:val="00A02F11"/>
    <w:rsid w:val="00A0437D"/>
    <w:rsid w:val="00A05492"/>
    <w:rsid w:val="00A058CB"/>
    <w:rsid w:val="00A07871"/>
    <w:rsid w:val="00A11406"/>
    <w:rsid w:val="00A121C3"/>
    <w:rsid w:val="00A12B44"/>
    <w:rsid w:val="00A13424"/>
    <w:rsid w:val="00A1410C"/>
    <w:rsid w:val="00A1567A"/>
    <w:rsid w:val="00A1611A"/>
    <w:rsid w:val="00A1688F"/>
    <w:rsid w:val="00A202DD"/>
    <w:rsid w:val="00A21496"/>
    <w:rsid w:val="00A24FB2"/>
    <w:rsid w:val="00A25EA1"/>
    <w:rsid w:val="00A25F42"/>
    <w:rsid w:val="00A2708C"/>
    <w:rsid w:val="00A271C1"/>
    <w:rsid w:val="00A2744B"/>
    <w:rsid w:val="00A27C7B"/>
    <w:rsid w:val="00A27C84"/>
    <w:rsid w:val="00A27E3D"/>
    <w:rsid w:val="00A27EDC"/>
    <w:rsid w:val="00A30536"/>
    <w:rsid w:val="00A3196A"/>
    <w:rsid w:val="00A332AC"/>
    <w:rsid w:val="00A33DDF"/>
    <w:rsid w:val="00A34A70"/>
    <w:rsid w:val="00A35192"/>
    <w:rsid w:val="00A352F1"/>
    <w:rsid w:val="00A35336"/>
    <w:rsid w:val="00A35B07"/>
    <w:rsid w:val="00A3728A"/>
    <w:rsid w:val="00A3738F"/>
    <w:rsid w:val="00A3781D"/>
    <w:rsid w:val="00A4184B"/>
    <w:rsid w:val="00A41BED"/>
    <w:rsid w:val="00A433C4"/>
    <w:rsid w:val="00A4382A"/>
    <w:rsid w:val="00A4444E"/>
    <w:rsid w:val="00A44455"/>
    <w:rsid w:val="00A45482"/>
    <w:rsid w:val="00A455E4"/>
    <w:rsid w:val="00A45C02"/>
    <w:rsid w:val="00A47016"/>
    <w:rsid w:val="00A47A41"/>
    <w:rsid w:val="00A50649"/>
    <w:rsid w:val="00A506AD"/>
    <w:rsid w:val="00A50F47"/>
    <w:rsid w:val="00A510CF"/>
    <w:rsid w:val="00A51705"/>
    <w:rsid w:val="00A51846"/>
    <w:rsid w:val="00A51B46"/>
    <w:rsid w:val="00A51F4A"/>
    <w:rsid w:val="00A528BE"/>
    <w:rsid w:val="00A52AF6"/>
    <w:rsid w:val="00A53748"/>
    <w:rsid w:val="00A54F03"/>
    <w:rsid w:val="00A5537B"/>
    <w:rsid w:val="00A55C3D"/>
    <w:rsid w:val="00A56171"/>
    <w:rsid w:val="00A60551"/>
    <w:rsid w:val="00A60840"/>
    <w:rsid w:val="00A61225"/>
    <w:rsid w:val="00A6210D"/>
    <w:rsid w:val="00A63475"/>
    <w:rsid w:val="00A6355E"/>
    <w:rsid w:val="00A63A23"/>
    <w:rsid w:val="00A63B51"/>
    <w:rsid w:val="00A63ED3"/>
    <w:rsid w:val="00A64304"/>
    <w:rsid w:val="00A66A09"/>
    <w:rsid w:val="00A67752"/>
    <w:rsid w:val="00A67C6E"/>
    <w:rsid w:val="00A70247"/>
    <w:rsid w:val="00A70601"/>
    <w:rsid w:val="00A70B8A"/>
    <w:rsid w:val="00A711D1"/>
    <w:rsid w:val="00A71B90"/>
    <w:rsid w:val="00A71E85"/>
    <w:rsid w:val="00A72267"/>
    <w:rsid w:val="00A73D96"/>
    <w:rsid w:val="00A74815"/>
    <w:rsid w:val="00A74E85"/>
    <w:rsid w:val="00A75EBD"/>
    <w:rsid w:val="00A80618"/>
    <w:rsid w:val="00A8093D"/>
    <w:rsid w:val="00A82773"/>
    <w:rsid w:val="00A82F92"/>
    <w:rsid w:val="00A835E3"/>
    <w:rsid w:val="00A83CC8"/>
    <w:rsid w:val="00A841A9"/>
    <w:rsid w:val="00A846D4"/>
    <w:rsid w:val="00A85A5E"/>
    <w:rsid w:val="00A86AD2"/>
    <w:rsid w:val="00A87098"/>
    <w:rsid w:val="00A8740A"/>
    <w:rsid w:val="00A907C1"/>
    <w:rsid w:val="00A90EA4"/>
    <w:rsid w:val="00A92A3E"/>
    <w:rsid w:val="00A92A6D"/>
    <w:rsid w:val="00A92E86"/>
    <w:rsid w:val="00A9452E"/>
    <w:rsid w:val="00A94A09"/>
    <w:rsid w:val="00A94B9F"/>
    <w:rsid w:val="00A94BCA"/>
    <w:rsid w:val="00A952B5"/>
    <w:rsid w:val="00A952E7"/>
    <w:rsid w:val="00A95556"/>
    <w:rsid w:val="00A96E1F"/>
    <w:rsid w:val="00A977F6"/>
    <w:rsid w:val="00AA0778"/>
    <w:rsid w:val="00AA08CE"/>
    <w:rsid w:val="00AA12EC"/>
    <w:rsid w:val="00AA17BF"/>
    <w:rsid w:val="00AA1BAA"/>
    <w:rsid w:val="00AA1D92"/>
    <w:rsid w:val="00AA1E9F"/>
    <w:rsid w:val="00AA33CA"/>
    <w:rsid w:val="00AA38BE"/>
    <w:rsid w:val="00AA5902"/>
    <w:rsid w:val="00AA6073"/>
    <w:rsid w:val="00AA6DC6"/>
    <w:rsid w:val="00AA713A"/>
    <w:rsid w:val="00AB00B3"/>
    <w:rsid w:val="00AB0239"/>
    <w:rsid w:val="00AB0629"/>
    <w:rsid w:val="00AB111C"/>
    <w:rsid w:val="00AB221C"/>
    <w:rsid w:val="00AB3475"/>
    <w:rsid w:val="00AB37FD"/>
    <w:rsid w:val="00AB5581"/>
    <w:rsid w:val="00AB60FA"/>
    <w:rsid w:val="00AB6A31"/>
    <w:rsid w:val="00AC0AFF"/>
    <w:rsid w:val="00AC2D02"/>
    <w:rsid w:val="00AC326D"/>
    <w:rsid w:val="00AC404D"/>
    <w:rsid w:val="00AC4274"/>
    <w:rsid w:val="00AC62A3"/>
    <w:rsid w:val="00AC63CA"/>
    <w:rsid w:val="00AC66B1"/>
    <w:rsid w:val="00AC69D2"/>
    <w:rsid w:val="00AC7A1A"/>
    <w:rsid w:val="00AD3D8C"/>
    <w:rsid w:val="00AD4579"/>
    <w:rsid w:val="00AD48E1"/>
    <w:rsid w:val="00AD4C1F"/>
    <w:rsid w:val="00AD4E6B"/>
    <w:rsid w:val="00AD5BF7"/>
    <w:rsid w:val="00AD5E1A"/>
    <w:rsid w:val="00AD5F0B"/>
    <w:rsid w:val="00AD6CB0"/>
    <w:rsid w:val="00AD7F8B"/>
    <w:rsid w:val="00AE03E1"/>
    <w:rsid w:val="00AE0795"/>
    <w:rsid w:val="00AE10EE"/>
    <w:rsid w:val="00AE1715"/>
    <w:rsid w:val="00AE1754"/>
    <w:rsid w:val="00AE1AAF"/>
    <w:rsid w:val="00AE2A4B"/>
    <w:rsid w:val="00AE3A4E"/>
    <w:rsid w:val="00AE3BEF"/>
    <w:rsid w:val="00AE52B1"/>
    <w:rsid w:val="00AE56A5"/>
    <w:rsid w:val="00AE661D"/>
    <w:rsid w:val="00AF24BF"/>
    <w:rsid w:val="00AF4A12"/>
    <w:rsid w:val="00AF5F94"/>
    <w:rsid w:val="00AF6382"/>
    <w:rsid w:val="00AF6DB4"/>
    <w:rsid w:val="00B00062"/>
    <w:rsid w:val="00B03947"/>
    <w:rsid w:val="00B051DD"/>
    <w:rsid w:val="00B052D9"/>
    <w:rsid w:val="00B05C8C"/>
    <w:rsid w:val="00B0602A"/>
    <w:rsid w:val="00B06825"/>
    <w:rsid w:val="00B07447"/>
    <w:rsid w:val="00B10902"/>
    <w:rsid w:val="00B10CEB"/>
    <w:rsid w:val="00B10D22"/>
    <w:rsid w:val="00B111CA"/>
    <w:rsid w:val="00B1139E"/>
    <w:rsid w:val="00B131A3"/>
    <w:rsid w:val="00B13679"/>
    <w:rsid w:val="00B13FFD"/>
    <w:rsid w:val="00B15A1F"/>
    <w:rsid w:val="00B15F44"/>
    <w:rsid w:val="00B1751C"/>
    <w:rsid w:val="00B2005F"/>
    <w:rsid w:val="00B20DF4"/>
    <w:rsid w:val="00B20E80"/>
    <w:rsid w:val="00B213AF"/>
    <w:rsid w:val="00B22BE8"/>
    <w:rsid w:val="00B22CC6"/>
    <w:rsid w:val="00B233DC"/>
    <w:rsid w:val="00B23591"/>
    <w:rsid w:val="00B2369C"/>
    <w:rsid w:val="00B2420A"/>
    <w:rsid w:val="00B24267"/>
    <w:rsid w:val="00B25907"/>
    <w:rsid w:val="00B25B25"/>
    <w:rsid w:val="00B26321"/>
    <w:rsid w:val="00B26997"/>
    <w:rsid w:val="00B27BCA"/>
    <w:rsid w:val="00B27D8A"/>
    <w:rsid w:val="00B3206A"/>
    <w:rsid w:val="00B32FAA"/>
    <w:rsid w:val="00B33B18"/>
    <w:rsid w:val="00B33D81"/>
    <w:rsid w:val="00B345B1"/>
    <w:rsid w:val="00B347CE"/>
    <w:rsid w:val="00B35215"/>
    <w:rsid w:val="00B357AD"/>
    <w:rsid w:val="00B36603"/>
    <w:rsid w:val="00B36DA1"/>
    <w:rsid w:val="00B37208"/>
    <w:rsid w:val="00B37CE3"/>
    <w:rsid w:val="00B37DD0"/>
    <w:rsid w:val="00B4000A"/>
    <w:rsid w:val="00B4024C"/>
    <w:rsid w:val="00B429F6"/>
    <w:rsid w:val="00B42ED5"/>
    <w:rsid w:val="00B43995"/>
    <w:rsid w:val="00B45140"/>
    <w:rsid w:val="00B46D4B"/>
    <w:rsid w:val="00B47364"/>
    <w:rsid w:val="00B47BBB"/>
    <w:rsid w:val="00B50327"/>
    <w:rsid w:val="00B5144D"/>
    <w:rsid w:val="00B5282F"/>
    <w:rsid w:val="00B53276"/>
    <w:rsid w:val="00B53694"/>
    <w:rsid w:val="00B54E4E"/>
    <w:rsid w:val="00B56140"/>
    <w:rsid w:val="00B56F86"/>
    <w:rsid w:val="00B57075"/>
    <w:rsid w:val="00B5781F"/>
    <w:rsid w:val="00B6175E"/>
    <w:rsid w:val="00B61C59"/>
    <w:rsid w:val="00B6239D"/>
    <w:rsid w:val="00B62DDB"/>
    <w:rsid w:val="00B646FE"/>
    <w:rsid w:val="00B64848"/>
    <w:rsid w:val="00B64AD1"/>
    <w:rsid w:val="00B654BA"/>
    <w:rsid w:val="00B655B8"/>
    <w:rsid w:val="00B66CF5"/>
    <w:rsid w:val="00B71B62"/>
    <w:rsid w:val="00B72868"/>
    <w:rsid w:val="00B7495C"/>
    <w:rsid w:val="00B74E9C"/>
    <w:rsid w:val="00B7599F"/>
    <w:rsid w:val="00B75AF7"/>
    <w:rsid w:val="00B761A9"/>
    <w:rsid w:val="00B765FB"/>
    <w:rsid w:val="00B768BF"/>
    <w:rsid w:val="00B771F9"/>
    <w:rsid w:val="00B77C47"/>
    <w:rsid w:val="00B8087D"/>
    <w:rsid w:val="00B80DB5"/>
    <w:rsid w:val="00B81BC8"/>
    <w:rsid w:val="00B821E6"/>
    <w:rsid w:val="00B823EB"/>
    <w:rsid w:val="00B82965"/>
    <w:rsid w:val="00B82A41"/>
    <w:rsid w:val="00B83A68"/>
    <w:rsid w:val="00B84DEE"/>
    <w:rsid w:val="00B859AF"/>
    <w:rsid w:val="00B8630E"/>
    <w:rsid w:val="00B86BF6"/>
    <w:rsid w:val="00B87FBE"/>
    <w:rsid w:val="00B900D6"/>
    <w:rsid w:val="00B91901"/>
    <w:rsid w:val="00B91BAA"/>
    <w:rsid w:val="00B91C0C"/>
    <w:rsid w:val="00B91C16"/>
    <w:rsid w:val="00B92239"/>
    <w:rsid w:val="00B92C90"/>
    <w:rsid w:val="00B935DB"/>
    <w:rsid w:val="00B938EC"/>
    <w:rsid w:val="00B93D9A"/>
    <w:rsid w:val="00B946E0"/>
    <w:rsid w:val="00B948C5"/>
    <w:rsid w:val="00B95316"/>
    <w:rsid w:val="00B95841"/>
    <w:rsid w:val="00B959AA"/>
    <w:rsid w:val="00B95A07"/>
    <w:rsid w:val="00B961E5"/>
    <w:rsid w:val="00B96739"/>
    <w:rsid w:val="00B971D2"/>
    <w:rsid w:val="00B97544"/>
    <w:rsid w:val="00B97B96"/>
    <w:rsid w:val="00BA0FAA"/>
    <w:rsid w:val="00BA1E1D"/>
    <w:rsid w:val="00BA208D"/>
    <w:rsid w:val="00BA20DB"/>
    <w:rsid w:val="00BA2E8A"/>
    <w:rsid w:val="00BA2F43"/>
    <w:rsid w:val="00BA3516"/>
    <w:rsid w:val="00BA4007"/>
    <w:rsid w:val="00BA4D0F"/>
    <w:rsid w:val="00BA541E"/>
    <w:rsid w:val="00BA69A0"/>
    <w:rsid w:val="00BA6CB4"/>
    <w:rsid w:val="00BB022A"/>
    <w:rsid w:val="00BB1E11"/>
    <w:rsid w:val="00BB1E38"/>
    <w:rsid w:val="00BB2080"/>
    <w:rsid w:val="00BB2813"/>
    <w:rsid w:val="00BB2C2A"/>
    <w:rsid w:val="00BB41D6"/>
    <w:rsid w:val="00BB492B"/>
    <w:rsid w:val="00BB5345"/>
    <w:rsid w:val="00BB5C9A"/>
    <w:rsid w:val="00BB6E58"/>
    <w:rsid w:val="00BB76A9"/>
    <w:rsid w:val="00BB7CA3"/>
    <w:rsid w:val="00BC0304"/>
    <w:rsid w:val="00BC0E31"/>
    <w:rsid w:val="00BC13E7"/>
    <w:rsid w:val="00BC39C5"/>
    <w:rsid w:val="00BC3F9A"/>
    <w:rsid w:val="00BC439A"/>
    <w:rsid w:val="00BC51EB"/>
    <w:rsid w:val="00BC60C2"/>
    <w:rsid w:val="00BC6A16"/>
    <w:rsid w:val="00BC6FAB"/>
    <w:rsid w:val="00BD06E9"/>
    <w:rsid w:val="00BD28E6"/>
    <w:rsid w:val="00BD3AF2"/>
    <w:rsid w:val="00BD414C"/>
    <w:rsid w:val="00BD41A3"/>
    <w:rsid w:val="00BD4B7F"/>
    <w:rsid w:val="00BD5949"/>
    <w:rsid w:val="00BD5CAA"/>
    <w:rsid w:val="00BD713C"/>
    <w:rsid w:val="00BE0A0D"/>
    <w:rsid w:val="00BE2959"/>
    <w:rsid w:val="00BE2A6B"/>
    <w:rsid w:val="00BE322B"/>
    <w:rsid w:val="00BE3CE7"/>
    <w:rsid w:val="00BE3E83"/>
    <w:rsid w:val="00BE43C5"/>
    <w:rsid w:val="00BE4F11"/>
    <w:rsid w:val="00BE6CC0"/>
    <w:rsid w:val="00BE7C28"/>
    <w:rsid w:val="00BF0094"/>
    <w:rsid w:val="00BF04D8"/>
    <w:rsid w:val="00BF062F"/>
    <w:rsid w:val="00BF09D8"/>
    <w:rsid w:val="00BF3087"/>
    <w:rsid w:val="00BF3340"/>
    <w:rsid w:val="00BF3865"/>
    <w:rsid w:val="00BF4A31"/>
    <w:rsid w:val="00BF54D9"/>
    <w:rsid w:val="00BF59A4"/>
    <w:rsid w:val="00BF696F"/>
    <w:rsid w:val="00BF6C8B"/>
    <w:rsid w:val="00BF7160"/>
    <w:rsid w:val="00BF78D9"/>
    <w:rsid w:val="00C00912"/>
    <w:rsid w:val="00C00A75"/>
    <w:rsid w:val="00C00C5C"/>
    <w:rsid w:val="00C01B49"/>
    <w:rsid w:val="00C03304"/>
    <w:rsid w:val="00C03391"/>
    <w:rsid w:val="00C04247"/>
    <w:rsid w:val="00C04852"/>
    <w:rsid w:val="00C076DE"/>
    <w:rsid w:val="00C10751"/>
    <w:rsid w:val="00C110E6"/>
    <w:rsid w:val="00C12115"/>
    <w:rsid w:val="00C125A7"/>
    <w:rsid w:val="00C127BC"/>
    <w:rsid w:val="00C12955"/>
    <w:rsid w:val="00C14934"/>
    <w:rsid w:val="00C17DDB"/>
    <w:rsid w:val="00C20C23"/>
    <w:rsid w:val="00C220E7"/>
    <w:rsid w:val="00C23356"/>
    <w:rsid w:val="00C2340A"/>
    <w:rsid w:val="00C25088"/>
    <w:rsid w:val="00C26926"/>
    <w:rsid w:val="00C27622"/>
    <w:rsid w:val="00C27809"/>
    <w:rsid w:val="00C278AC"/>
    <w:rsid w:val="00C30603"/>
    <w:rsid w:val="00C307B0"/>
    <w:rsid w:val="00C30AA1"/>
    <w:rsid w:val="00C30B65"/>
    <w:rsid w:val="00C318D7"/>
    <w:rsid w:val="00C31D1E"/>
    <w:rsid w:val="00C31D6E"/>
    <w:rsid w:val="00C325ED"/>
    <w:rsid w:val="00C328FE"/>
    <w:rsid w:val="00C33171"/>
    <w:rsid w:val="00C33A5D"/>
    <w:rsid w:val="00C351A7"/>
    <w:rsid w:val="00C3540A"/>
    <w:rsid w:val="00C35457"/>
    <w:rsid w:val="00C4096A"/>
    <w:rsid w:val="00C41984"/>
    <w:rsid w:val="00C41EDE"/>
    <w:rsid w:val="00C430F2"/>
    <w:rsid w:val="00C440BA"/>
    <w:rsid w:val="00C44C97"/>
    <w:rsid w:val="00C46290"/>
    <w:rsid w:val="00C46DAA"/>
    <w:rsid w:val="00C477F6"/>
    <w:rsid w:val="00C47B06"/>
    <w:rsid w:val="00C50C18"/>
    <w:rsid w:val="00C5108A"/>
    <w:rsid w:val="00C53169"/>
    <w:rsid w:val="00C556F9"/>
    <w:rsid w:val="00C558AB"/>
    <w:rsid w:val="00C5625F"/>
    <w:rsid w:val="00C56922"/>
    <w:rsid w:val="00C571EE"/>
    <w:rsid w:val="00C57536"/>
    <w:rsid w:val="00C60B2E"/>
    <w:rsid w:val="00C6189A"/>
    <w:rsid w:val="00C63050"/>
    <w:rsid w:val="00C63681"/>
    <w:rsid w:val="00C65760"/>
    <w:rsid w:val="00C71AC2"/>
    <w:rsid w:val="00C71C77"/>
    <w:rsid w:val="00C720FB"/>
    <w:rsid w:val="00C72103"/>
    <w:rsid w:val="00C72D80"/>
    <w:rsid w:val="00C73374"/>
    <w:rsid w:val="00C73C76"/>
    <w:rsid w:val="00C75B7E"/>
    <w:rsid w:val="00C762A2"/>
    <w:rsid w:val="00C7651D"/>
    <w:rsid w:val="00C76779"/>
    <w:rsid w:val="00C7708D"/>
    <w:rsid w:val="00C7753C"/>
    <w:rsid w:val="00C776E7"/>
    <w:rsid w:val="00C77877"/>
    <w:rsid w:val="00C80031"/>
    <w:rsid w:val="00C80417"/>
    <w:rsid w:val="00C814D0"/>
    <w:rsid w:val="00C817B8"/>
    <w:rsid w:val="00C82A2B"/>
    <w:rsid w:val="00C83D24"/>
    <w:rsid w:val="00C84368"/>
    <w:rsid w:val="00C854D3"/>
    <w:rsid w:val="00C85C4B"/>
    <w:rsid w:val="00C85EC7"/>
    <w:rsid w:val="00C87823"/>
    <w:rsid w:val="00C902F3"/>
    <w:rsid w:val="00C90373"/>
    <w:rsid w:val="00C9073F"/>
    <w:rsid w:val="00C90868"/>
    <w:rsid w:val="00C922A7"/>
    <w:rsid w:val="00C92CB7"/>
    <w:rsid w:val="00C930FC"/>
    <w:rsid w:val="00C93168"/>
    <w:rsid w:val="00C9332E"/>
    <w:rsid w:val="00C93C45"/>
    <w:rsid w:val="00C95359"/>
    <w:rsid w:val="00C95653"/>
    <w:rsid w:val="00C958EE"/>
    <w:rsid w:val="00C965AA"/>
    <w:rsid w:val="00C9693A"/>
    <w:rsid w:val="00CA0438"/>
    <w:rsid w:val="00CA1289"/>
    <w:rsid w:val="00CA287B"/>
    <w:rsid w:val="00CA45CC"/>
    <w:rsid w:val="00CA46C2"/>
    <w:rsid w:val="00CA46C3"/>
    <w:rsid w:val="00CA54FB"/>
    <w:rsid w:val="00CA581C"/>
    <w:rsid w:val="00CA58BC"/>
    <w:rsid w:val="00CA5D0E"/>
    <w:rsid w:val="00CA662C"/>
    <w:rsid w:val="00CA6696"/>
    <w:rsid w:val="00CA6995"/>
    <w:rsid w:val="00CA7258"/>
    <w:rsid w:val="00CB11C9"/>
    <w:rsid w:val="00CB125C"/>
    <w:rsid w:val="00CB291B"/>
    <w:rsid w:val="00CB29D3"/>
    <w:rsid w:val="00CB3258"/>
    <w:rsid w:val="00CB325B"/>
    <w:rsid w:val="00CB3688"/>
    <w:rsid w:val="00CB3AF4"/>
    <w:rsid w:val="00CB413A"/>
    <w:rsid w:val="00CB41CF"/>
    <w:rsid w:val="00CB5BDD"/>
    <w:rsid w:val="00CB66F5"/>
    <w:rsid w:val="00CB69CE"/>
    <w:rsid w:val="00CC0B42"/>
    <w:rsid w:val="00CC17EE"/>
    <w:rsid w:val="00CC1C92"/>
    <w:rsid w:val="00CC1EC3"/>
    <w:rsid w:val="00CC3200"/>
    <w:rsid w:val="00CC340F"/>
    <w:rsid w:val="00CC3B7E"/>
    <w:rsid w:val="00CC419E"/>
    <w:rsid w:val="00CC4D02"/>
    <w:rsid w:val="00CC4EA5"/>
    <w:rsid w:val="00CC54BA"/>
    <w:rsid w:val="00CC6260"/>
    <w:rsid w:val="00CC670F"/>
    <w:rsid w:val="00CC6821"/>
    <w:rsid w:val="00CC6DC6"/>
    <w:rsid w:val="00CC7374"/>
    <w:rsid w:val="00CC7E10"/>
    <w:rsid w:val="00CC7FEE"/>
    <w:rsid w:val="00CD1894"/>
    <w:rsid w:val="00CD22FE"/>
    <w:rsid w:val="00CD248B"/>
    <w:rsid w:val="00CD3944"/>
    <w:rsid w:val="00CD39AE"/>
    <w:rsid w:val="00CD4618"/>
    <w:rsid w:val="00CD4A30"/>
    <w:rsid w:val="00CD69A0"/>
    <w:rsid w:val="00CD6D31"/>
    <w:rsid w:val="00CD7A4A"/>
    <w:rsid w:val="00CE006A"/>
    <w:rsid w:val="00CE0DCE"/>
    <w:rsid w:val="00CE139C"/>
    <w:rsid w:val="00CE309C"/>
    <w:rsid w:val="00CE3752"/>
    <w:rsid w:val="00CE3F46"/>
    <w:rsid w:val="00CE43D7"/>
    <w:rsid w:val="00CE459F"/>
    <w:rsid w:val="00CE47B9"/>
    <w:rsid w:val="00CE6367"/>
    <w:rsid w:val="00CE6C27"/>
    <w:rsid w:val="00CE6EBA"/>
    <w:rsid w:val="00CF0418"/>
    <w:rsid w:val="00CF0ECB"/>
    <w:rsid w:val="00CF2495"/>
    <w:rsid w:val="00CF445B"/>
    <w:rsid w:val="00CF4B15"/>
    <w:rsid w:val="00CF5545"/>
    <w:rsid w:val="00CF59CD"/>
    <w:rsid w:val="00CF5DBA"/>
    <w:rsid w:val="00CF6AF0"/>
    <w:rsid w:val="00CF7F99"/>
    <w:rsid w:val="00D0210D"/>
    <w:rsid w:val="00D05392"/>
    <w:rsid w:val="00D0547B"/>
    <w:rsid w:val="00D05BDB"/>
    <w:rsid w:val="00D06A7F"/>
    <w:rsid w:val="00D07D3A"/>
    <w:rsid w:val="00D1252B"/>
    <w:rsid w:val="00D129DF"/>
    <w:rsid w:val="00D132C0"/>
    <w:rsid w:val="00D14651"/>
    <w:rsid w:val="00D15A0D"/>
    <w:rsid w:val="00D20C73"/>
    <w:rsid w:val="00D21EFC"/>
    <w:rsid w:val="00D22902"/>
    <w:rsid w:val="00D229AE"/>
    <w:rsid w:val="00D2362B"/>
    <w:rsid w:val="00D23AD4"/>
    <w:rsid w:val="00D24612"/>
    <w:rsid w:val="00D24F8B"/>
    <w:rsid w:val="00D2568D"/>
    <w:rsid w:val="00D25A9E"/>
    <w:rsid w:val="00D25CC7"/>
    <w:rsid w:val="00D271B4"/>
    <w:rsid w:val="00D274F4"/>
    <w:rsid w:val="00D276A0"/>
    <w:rsid w:val="00D278E3"/>
    <w:rsid w:val="00D30033"/>
    <w:rsid w:val="00D31F8D"/>
    <w:rsid w:val="00D3215F"/>
    <w:rsid w:val="00D3234A"/>
    <w:rsid w:val="00D32C8F"/>
    <w:rsid w:val="00D362C9"/>
    <w:rsid w:val="00D36434"/>
    <w:rsid w:val="00D367BF"/>
    <w:rsid w:val="00D36979"/>
    <w:rsid w:val="00D36BA9"/>
    <w:rsid w:val="00D40103"/>
    <w:rsid w:val="00D4129F"/>
    <w:rsid w:val="00D41A09"/>
    <w:rsid w:val="00D43431"/>
    <w:rsid w:val="00D4446F"/>
    <w:rsid w:val="00D44990"/>
    <w:rsid w:val="00D454A8"/>
    <w:rsid w:val="00D4654C"/>
    <w:rsid w:val="00D46684"/>
    <w:rsid w:val="00D4767A"/>
    <w:rsid w:val="00D510B4"/>
    <w:rsid w:val="00D518FA"/>
    <w:rsid w:val="00D525DF"/>
    <w:rsid w:val="00D528D0"/>
    <w:rsid w:val="00D536A4"/>
    <w:rsid w:val="00D55617"/>
    <w:rsid w:val="00D557D8"/>
    <w:rsid w:val="00D55DDB"/>
    <w:rsid w:val="00D55EE1"/>
    <w:rsid w:val="00D56341"/>
    <w:rsid w:val="00D577E1"/>
    <w:rsid w:val="00D606D5"/>
    <w:rsid w:val="00D609AB"/>
    <w:rsid w:val="00D612DF"/>
    <w:rsid w:val="00D6187D"/>
    <w:rsid w:val="00D64B0B"/>
    <w:rsid w:val="00D64C8C"/>
    <w:rsid w:val="00D64FB7"/>
    <w:rsid w:val="00D65F60"/>
    <w:rsid w:val="00D66DD4"/>
    <w:rsid w:val="00D67441"/>
    <w:rsid w:val="00D67A7A"/>
    <w:rsid w:val="00D70CC8"/>
    <w:rsid w:val="00D717C7"/>
    <w:rsid w:val="00D72B55"/>
    <w:rsid w:val="00D72E29"/>
    <w:rsid w:val="00D80222"/>
    <w:rsid w:val="00D803E7"/>
    <w:rsid w:val="00D823D0"/>
    <w:rsid w:val="00D829D8"/>
    <w:rsid w:val="00D83851"/>
    <w:rsid w:val="00D83E81"/>
    <w:rsid w:val="00D84446"/>
    <w:rsid w:val="00D84EB5"/>
    <w:rsid w:val="00D85AE2"/>
    <w:rsid w:val="00D87F92"/>
    <w:rsid w:val="00D90A00"/>
    <w:rsid w:val="00D919A6"/>
    <w:rsid w:val="00D91C78"/>
    <w:rsid w:val="00D92F8C"/>
    <w:rsid w:val="00D93426"/>
    <w:rsid w:val="00D95335"/>
    <w:rsid w:val="00D964D4"/>
    <w:rsid w:val="00D969C5"/>
    <w:rsid w:val="00D97F0D"/>
    <w:rsid w:val="00DA06D1"/>
    <w:rsid w:val="00DA0888"/>
    <w:rsid w:val="00DA106C"/>
    <w:rsid w:val="00DA1EBD"/>
    <w:rsid w:val="00DA30A5"/>
    <w:rsid w:val="00DA36A0"/>
    <w:rsid w:val="00DA41C5"/>
    <w:rsid w:val="00DA4EF3"/>
    <w:rsid w:val="00DA5340"/>
    <w:rsid w:val="00DA55D0"/>
    <w:rsid w:val="00DA63C6"/>
    <w:rsid w:val="00DA77A7"/>
    <w:rsid w:val="00DB1D32"/>
    <w:rsid w:val="00DB22F5"/>
    <w:rsid w:val="00DB2926"/>
    <w:rsid w:val="00DB2AF8"/>
    <w:rsid w:val="00DB2C07"/>
    <w:rsid w:val="00DB3F05"/>
    <w:rsid w:val="00DB51FE"/>
    <w:rsid w:val="00DB58C1"/>
    <w:rsid w:val="00DB5B4B"/>
    <w:rsid w:val="00DB76C6"/>
    <w:rsid w:val="00DC0C8D"/>
    <w:rsid w:val="00DC1177"/>
    <w:rsid w:val="00DC1E62"/>
    <w:rsid w:val="00DC208B"/>
    <w:rsid w:val="00DC20EF"/>
    <w:rsid w:val="00DC2553"/>
    <w:rsid w:val="00DC2D5D"/>
    <w:rsid w:val="00DC3905"/>
    <w:rsid w:val="00DC51B5"/>
    <w:rsid w:val="00DC687C"/>
    <w:rsid w:val="00DC6D1F"/>
    <w:rsid w:val="00DC6D22"/>
    <w:rsid w:val="00DC7490"/>
    <w:rsid w:val="00DC7A0E"/>
    <w:rsid w:val="00DD014C"/>
    <w:rsid w:val="00DD0EF1"/>
    <w:rsid w:val="00DD1C56"/>
    <w:rsid w:val="00DD2947"/>
    <w:rsid w:val="00DD2C80"/>
    <w:rsid w:val="00DD407F"/>
    <w:rsid w:val="00DD4AE5"/>
    <w:rsid w:val="00DD4D86"/>
    <w:rsid w:val="00DD51F1"/>
    <w:rsid w:val="00DD5353"/>
    <w:rsid w:val="00DD57AF"/>
    <w:rsid w:val="00DD5A8F"/>
    <w:rsid w:val="00DD7270"/>
    <w:rsid w:val="00DD7DFD"/>
    <w:rsid w:val="00DE0CB3"/>
    <w:rsid w:val="00DE129C"/>
    <w:rsid w:val="00DE12DF"/>
    <w:rsid w:val="00DE1653"/>
    <w:rsid w:val="00DE36B3"/>
    <w:rsid w:val="00DE4C94"/>
    <w:rsid w:val="00DE546F"/>
    <w:rsid w:val="00DE6260"/>
    <w:rsid w:val="00DE6BF7"/>
    <w:rsid w:val="00DE7960"/>
    <w:rsid w:val="00DF05E2"/>
    <w:rsid w:val="00DF0E30"/>
    <w:rsid w:val="00DF0EA1"/>
    <w:rsid w:val="00DF19D9"/>
    <w:rsid w:val="00DF3B73"/>
    <w:rsid w:val="00DF5824"/>
    <w:rsid w:val="00DF70CB"/>
    <w:rsid w:val="00DF731C"/>
    <w:rsid w:val="00DF7332"/>
    <w:rsid w:val="00E00659"/>
    <w:rsid w:val="00E00983"/>
    <w:rsid w:val="00E010E9"/>
    <w:rsid w:val="00E02201"/>
    <w:rsid w:val="00E032FC"/>
    <w:rsid w:val="00E0364A"/>
    <w:rsid w:val="00E03EE4"/>
    <w:rsid w:val="00E0494C"/>
    <w:rsid w:val="00E05A36"/>
    <w:rsid w:val="00E05BCC"/>
    <w:rsid w:val="00E062C8"/>
    <w:rsid w:val="00E06496"/>
    <w:rsid w:val="00E10147"/>
    <w:rsid w:val="00E13187"/>
    <w:rsid w:val="00E14138"/>
    <w:rsid w:val="00E14461"/>
    <w:rsid w:val="00E147DD"/>
    <w:rsid w:val="00E149A8"/>
    <w:rsid w:val="00E14BF3"/>
    <w:rsid w:val="00E15625"/>
    <w:rsid w:val="00E15CFD"/>
    <w:rsid w:val="00E162B7"/>
    <w:rsid w:val="00E169AC"/>
    <w:rsid w:val="00E16CA6"/>
    <w:rsid w:val="00E16EBC"/>
    <w:rsid w:val="00E20D3F"/>
    <w:rsid w:val="00E21997"/>
    <w:rsid w:val="00E2339B"/>
    <w:rsid w:val="00E2383D"/>
    <w:rsid w:val="00E245B4"/>
    <w:rsid w:val="00E24E37"/>
    <w:rsid w:val="00E255D0"/>
    <w:rsid w:val="00E2577D"/>
    <w:rsid w:val="00E2612C"/>
    <w:rsid w:val="00E27424"/>
    <w:rsid w:val="00E27DD1"/>
    <w:rsid w:val="00E30290"/>
    <w:rsid w:val="00E311FE"/>
    <w:rsid w:val="00E31AB4"/>
    <w:rsid w:val="00E323CC"/>
    <w:rsid w:val="00E33770"/>
    <w:rsid w:val="00E33AE3"/>
    <w:rsid w:val="00E33CA8"/>
    <w:rsid w:val="00E33D7E"/>
    <w:rsid w:val="00E33F4D"/>
    <w:rsid w:val="00E346F2"/>
    <w:rsid w:val="00E37708"/>
    <w:rsid w:val="00E378F8"/>
    <w:rsid w:val="00E40DE4"/>
    <w:rsid w:val="00E420C7"/>
    <w:rsid w:val="00E42117"/>
    <w:rsid w:val="00E4385F"/>
    <w:rsid w:val="00E44968"/>
    <w:rsid w:val="00E44F4D"/>
    <w:rsid w:val="00E45B0C"/>
    <w:rsid w:val="00E46894"/>
    <w:rsid w:val="00E46A55"/>
    <w:rsid w:val="00E47EF2"/>
    <w:rsid w:val="00E51223"/>
    <w:rsid w:val="00E51DA3"/>
    <w:rsid w:val="00E51F8D"/>
    <w:rsid w:val="00E52684"/>
    <w:rsid w:val="00E5381D"/>
    <w:rsid w:val="00E53A87"/>
    <w:rsid w:val="00E5468D"/>
    <w:rsid w:val="00E54CBB"/>
    <w:rsid w:val="00E554C4"/>
    <w:rsid w:val="00E55E5F"/>
    <w:rsid w:val="00E56040"/>
    <w:rsid w:val="00E56699"/>
    <w:rsid w:val="00E57765"/>
    <w:rsid w:val="00E579BC"/>
    <w:rsid w:val="00E57B02"/>
    <w:rsid w:val="00E619E7"/>
    <w:rsid w:val="00E62059"/>
    <w:rsid w:val="00E62883"/>
    <w:rsid w:val="00E62C77"/>
    <w:rsid w:val="00E63B29"/>
    <w:rsid w:val="00E63B94"/>
    <w:rsid w:val="00E6426A"/>
    <w:rsid w:val="00E643AC"/>
    <w:rsid w:val="00E6503B"/>
    <w:rsid w:val="00E705E3"/>
    <w:rsid w:val="00E7094E"/>
    <w:rsid w:val="00E70C2B"/>
    <w:rsid w:val="00E71244"/>
    <w:rsid w:val="00E71EE7"/>
    <w:rsid w:val="00E721B4"/>
    <w:rsid w:val="00E7241B"/>
    <w:rsid w:val="00E72810"/>
    <w:rsid w:val="00E74BC4"/>
    <w:rsid w:val="00E7503C"/>
    <w:rsid w:val="00E757D6"/>
    <w:rsid w:val="00E75A04"/>
    <w:rsid w:val="00E76218"/>
    <w:rsid w:val="00E76A28"/>
    <w:rsid w:val="00E77E53"/>
    <w:rsid w:val="00E80CFE"/>
    <w:rsid w:val="00E81A05"/>
    <w:rsid w:val="00E81C0D"/>
    <w:rsid w:val="00E82F90"/>
    <w:rsid w:val="00E8346F"/>
    <w:rsid w:val="00E8369B"/>
    <w:rsid w:val="00E84172"/>
    <w:rsid w:val="00E852A2"/>
    <w:rsid w:val="00E85591"/>
    <w:rsid w:val="00E86064"/>
    <w:rsid w:val="00E90B48"/>
    <w:rsid w:val="00E91BB9"/>
    <w:rsid w:val="00E91F4E"/>
    <w:rsid w:val="00E9360E"/>
    <w:rsid w:val="00E944A2"/>
    <w:rsid w:val="00E94CAF"/>
    <w:rsid w:val="00E95448"/>
    <w:rsid w:val="00E95501"/>
    <w:rsid w:val="00E96074"/>
    <w:rsid w:val="00E967C0"/>
    <w:rsid w:val="00E96B3C"/>
    <w:rsid w:val="00E976D9"/>
    <w:rsid w:val="00E97DEE"/>
    <w:rsid w:val="00E97E11"/>
    <w:rsid w:val="00EA06DF"/>
    <w:rsid w:val="00EA1337"/>
    <w:rsid w:val="00EA138B"/>
    <w:rsid w:val="00EA1F5D"/>
    <w:rsid w:val="00EA2401"/>
    <w:rsid w:val="00EA2EB1"/>
    <w:rsid w:val="00EA33A1"/>
    <w:rsid w:val="00EA4DD4"/>
    <w:rsid w:val="00EA55B1"/>
    <w:rsid w:val="00EA63CC"/>
    <w:rsid w:val="00EA69B6"/>
    <w:rsid w:val="00EA78D5"/>
    <w:rsid w:val="00EA7A02"/>
    <w:rsid w:val="00EB20B9"/>
    <w:rsid w:val="00EB252F"/>
    <w:rsid w:val="00EB2A48"/>
    <w:rsid w:val="00EB3F3A"/>
    <w:rsid w:val="00EB7049"/>
    <w:rsid w:val="00EB7394"/>
    <w:rsid w:val="00EB7E2D"/>
    <w:rsid w:val="00EC2ADC"/>
    <w:rsid w:val="00EC42C1"/>
    <w:rsid w:val="00EC4664"/>
    <w:rsid w:val="00EC48F2"/>
    <w:rsid w:val="00EC5718"/>
    <w:rsid w:val="00EC59C8"/>
    <w:rsid w:val="00EC5F2F"/>
    <w:rsid w:val="00EC631D"/>
    <w:rsid w:val="00EC7442"/>
    <w:rsid w:val="00EC7879"/>
    <w:rsid w:val="00EC7F68"/>
    <w:rsid w:val="00ED0050"/>
    <w:rsid w:val="00ED0BB4"/>
    <w:rsid w:val="00ED359F"/>
    <w:rsid w:val="00ED5C8B"/>
    <w:rsid w:val="00EE038B"/>
    <w:rsid w:val="00EE04E5"/>
    <w:rsid w:val="00EE144E"/>
    <w:rsid w:val="00EE1630"/>
    <w:rsid w:val="00EE197B"/>
    <w:rsid w:val="00EE1D46"/>
    <w:rsid w:val="00EE513D"/>
    <w:rsid w:val="00EE5203"/>
    <w:rsid w:val="00EE5488"/>
    <w:rsid w:val="00EE561D"/>
    <w:rsid w:val="00EE629E"/>
    <w:rsid w:val="00EE7225"/>
    <w:rsid w:val="00EF2542"/>
    <w:rsid w:val="00EF293B"/>
    <w:rsid w:val="00EF3938"/>
    <w:rsid w:val="00EF473B"/>
    <w:rsid w:val="00EF47F2"/>
    <w:rsid w:val="00EF526B"/>
    <w:rsid w:val="00EF589F"/>
    <w:rsid w:val="00EF6558"/>
    <w:rsid w:val="00EF698F"/>
    <w:rsid w:val="00EF6F79"/>
    <w:rsid w:val="00EF7737"/>
    <w:rsid w:val="00EF7C58"/>
    <w:rsid w:val="00F000C3"/>
    <w:rsid w:val="00F000EB"/>
    <w:rsid w:val="00F0015B"/>
    <w:rsid w:val="00F00602"/>
    <w:rsid w:val="00F00FEB"/>
    <w:rsid w:val="00F01810"/>
    <w:rsid w:val="00F01BA2"/>
    <w:rsid w:val="00F01CE5"/>
    <w:rsid w:val="00F01D0C"/>
    <w:rsid w:val="00F01F67"/>
    <w:rsid w:val="00F0365F"/>
    <w:rsid w:val="00F03A72"/>
    <w:rsid w:val="00F03DED"/>
    <w:rsid w:val="00F04489"/>
    <w:rsid w:val="00F0504F"/>
    <w:rsid w:val="00F056B3"/>
    <w:rsid w:val="00F056B5"/>
    <w:rsid w:val="00F06583"/>
    <w:rsid w:val="00F07626"/>
    <w:rsid w:val="00F11A4C"/>
    <w:rsid w:val="00F12374"/>
    <w:rsid w:val="00F12C42"/>
    <w:rsid w:val="00F13875"/>
    <w:rsid w:val="00F15B5B"/>
    <w:rsid w:val="00F1740D"/>
    <w:rsid w:val="00F17B64"/>
    <w:rsid w:val="00F17CCE"/>
    <w:rsid w:val="00F20153"/>
    <w:rsid w:val="00F2100D"/>
    <w:rsid w:val="00F21939"/>
    <w:rsid w:val="00F22AB7"/>
    <w:rsid w:val="00F2318C"/>
    <w:rsid w:val="00F23BD4"/>
    <w:rsid w:val="00F24C9B"/>
    <w:rsid w:val="00F24D0F"/>
    <w:rsid w:val="00F258EB"/>
    <w:rsid w:val="00F27242"/>
    <w:rsid w:val="00F277C3"/>
    <w:rsid w:val="00F30DD1"/>
    <w:rsid w:val="00F33502"/>
    <w:rsid w:val="00F340FA"/>
    <w:rsid w:val="00F3414D"/>
    <w:rsid w:val="00F345F3"/>
    <w:rsid w:val="00F34FB2"/>
    <w:rsid w:val="00F35F31"/>
    <w:rsid w:val="00F3600F"/>
    <w:rsid w:val="00F36A1A"/>
    <w:rsid w:val="00F36BA1"/>
    <w:rsid w:val="00F37273"/>
    <w:rsid w:val="00F37C8C"/>
    <w:rsid w:val="00F40E4B"/>
    <w:rsid w:val="00F421FC"/>
    <w:rsid w:val="00F46FDF"/>
    <w:rsid w:val="00F478F6"/>
    <w:rsid w:val="00F504B6"/>
    <w:rsid w:val="00F50E80"/>
    <w:rsid w:val="00F50F3D"/>
    <w:rsid w:val="00F51A99"/>
    <w:rsid w:val="00F51C6C"/>
    <w:rsid w:val="00F51DC1"/>
    <w:rsid w:val="00F521DB"/>
    <w:rsid w:val="00F527EA"/>
    <w:rsid w:val="00F541A4"/>
    <w:rsid w:val="00F54936"/>
    <w:rsid w:val="00F553F8"/>
    <w:rsid w:val="00F56A0B"/>
    <w:rsid w:val="00F57774"/>
    <w:rsid w:val="00F60181"/>
    <w:rsid w:val="00F6088A"/>
    <w:rsid w:val="00F61DE0"/>
    <w:rsid w:val="00F62917"/>
    <w:rsid w:val="00F64392"/>
    <w:rsid w:val="00F64D7A"/>
    <w:rsid w:val="00F65509"/>
    <w:rsid w:val="00F66722"/>
    <w:rsid w:val="00F66A33"/>
    <w:rsid w:val="00F67B0B"/>
    <w:rsid w:val="00F701B3"/>
    <w:rsid w:val="00F72B12"/>
    <w:rsid w:val="00F7356B"/>
    <w:rsid w:val="00F73F08"/>
    <w:rsid w:val="00F74513"/>
    <w:rsid w:val="00F75B6D"/>
    <w:rsid w:val="00F75ECE"/>
    <w:rsid w:val="00F760A2"/>
    <w:rsid w:val="00F761DD"/>
    <w:rsid w:val="00F76D06"/>
    <w:rsid w:val="00F770D4"/>
    <w:rsid w:val="00F77A19"/>
    <w:rsid w:val="00F809A0"/>
    <w:rsid w:val="00F81C64"/>
    <w:rsid w:val="00F81CCC"/>
    <w:rsid w:val="00F8223D"/>
    <w:rsid w:val="00F83024"/>
    <w:rsid w:val="00F83654"/>
    <w:rsid w:val="00F83E32"/>
    <w:rsid w:val="00F84316"/>
    <w:rsid w:val="00F85309"/>
    <w:rsid w:val="00F85310"/>
    <w:rsid w:val="00F86A33"/>
    <w:rsid w:val="00F86C96"/>
    <w:rsid w:val="00F90B19"/>
    <w:rsid w:val="00F90C31"/>
    <w:rsid w:val="00F91160"/>
    <w:rsid w:val="00F91484"/>
    <w:rsid w:val="00F92AAA"/>
    <w:rsid w:val="00F92FEF"/>
    <w:rsid w:val="00F93475"/>
    <w:rsid w:val="00F93EAC"/>
    <w:rsid w:val="00F9533C"/>
    <w:rsid w:val="00F9593F"/>
    <w:rsid w:val="00F95A64"/>
    <w:rsid w:val="00F96490"/>
    <w:rsid w:val="00F96A37"/>
    <w:rsid w:val="00F96EBE"/>
    <w:rsid w:val="00F970F0"/>
    <w:rsid w:val="00FA123A"/>
    <w:rsid w:val="00FA1383"/>
    <w:rsid w:val="00FA1A48"/>
    <w:rsid w:val="00FA3D17"/>
    <w:rsid w:val="00FA4019"/>
    <w:rsid w:val="00FA4182"/>
    <w:rsid w:val="00FA4FB4"/>
    <w:rsid w:val="00FA5129"/>
    <w:rsid w:val="00FA61EA"/>
    <w:rsid w:val="00FA65E5"/>
    <w:rsid w:val="00FA69CE"/>
    <w:rsid w:val="00FA6EB5"/>
    <w:rsid w:val="00FA7680"/>
    <w:rsid w:val="00FA7F35"/>
    <w:rsid w:val="00FA7F99"/>
    <w:rsid w:val="00FB076B"/>
    <w:rsid w:val="00FB0EE8"/>
    <w:rsid w:val="00FB1574"/>
    <w:rsid w:val="00FB1852"/>
    <w:rsid w:val="00FB1900"/>
    <w:rsid w:val="00FB32A8"/>
    <w:rsid w:val="00FB37C2"/>
    <w:rsid w:val="00FB41B5"/>
    <w:rsid w:val="00FB54EC"/>
    <w:rsid w:val="00FB5793"/>
    <w:rsid w:val="00FB5CC9"/>
    <w:rsid w:val="00FB62CF"/>
    <w:rsid w:val="00FC054C"/>
    <w:rsid w:val="00FC0FE4"/>
    <w:rsid w:val="00FC2D16"/>
    <w:rsid w:val="00FC43C9"/>
    <w:rsid w:val="00FC45DC"/>
    <w:rsid w:val="00FC464F"/>
    <w:rsid w:val="00FC5389"/>
    <w:rsid w:val="00FC6001"/>
    <w:rsid w:val="00FC6A30"/>
    <w:rsid w:val="00FD053F"/>
    <w:rsid w:val="00FD0F62"/>
    <w:rsid w:val="00FD20C3"/>
    <w:rsid w:val="00FD2358"/>
    <w:rsid w:val="00FD2504"/>
    <w:rsid w:val="00FD2C9C"/>
    <w:rsid w:val="00FD3B9F"/>
    <w:rsid w:val="00FD3D6A"/>
    <w:rsid w:val="00FD43F1"/>
    <w:rsid w:val="00FD50F4"/>
    <w:rsid w:val="00FD5A32"/>
    <w:rsid w:val="00FD5ADA"/>
    <w:rsid w:val="00FD5BF9"/>
    <w:rsid w:val="00FD6908"/>
    <w:rsid w:val="00FD6C59"/>
    <w:rsid w:val="00FE1513"/>
    <w:rsid w:val="00FE2D62"/>
    <w:rsid w:val="00FE2E1E"/>
    <w:rsid w:val="00FE2EAF"/>
    <w:rsid w:val="00FE30D8"/>
    <w:rsid w:val="00FE3182"/>
    <w:rsid w:val="00FE31FC"/>
    <w:rsid w:val="00FE49C7"/>
    <w:rsid w:val="00FE596F"/>
    <w:rsid w:val="00FF02B9"/>
    <w:rsid w:val="00FF0970"/>
    <w:rsid w:val="00FF130B"/>
    <w:rsid w:val="00FF16FA"/>
    <w:rsid w:val="00FF176E"/>
    <w:rsid w:val="00FF40AA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E5E7E"/>
  <w15:docId w15:val="{59E724D1-F4D3-4C3F-89BD-310797F2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BDD"/>
    <w:pPr>
      <w:spacing w:after="200" w:line="276" w:lineRule="auto"/>
    </w:pPr>
    <w:rPr>
      <w:rFonts w:ascii="Toyota Type" w:hAnsi="Toyota Type"/>
      <w:sz w:val="22"/>
      <w:szCs w:val="22"/>
    </w:rPr>
  </w:style>
  <w:style w:type="paragraph" w:styleId="Heading2">
    <w:name w:val="heading 2"/>
    <w:basedOn w:val="BodyText1"/>
    <w:next w:val="BodyText1"/>
    <w:link w:val="Heading2Char"/>
    <w:qFormat/>
    <w:rsid w:val="008A7A89"/>
    <w:pPr>
      <w:keepNext/>
      <w:pBdr>
        <w:bottom w:val="single" w:sz="8" w:space="1" w:color="auto"/>
      </w:pBdr>
      <w:spacing w:before="240" w:after="240"/>
      <w:outlineLvl w:val="1"/>
    </w:pPr>
    <w:rPr>
      <w:rFonts w:ascii="Arial Black" w:hAnsi="Arial Bla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F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35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6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35A"/>
    <w:rPr>
      <w:sz w:val="22"/>
      <w:szCs w:val="22"/>
    </w:rPr>
  </w:style>
  <w:style w:type="table" w:styleId="TableGrid">
    <w:name w:val="Table Grid"/>
    <w:basedOn w:val="TableNormal"/>
    <w:rsid w:val="003B6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3DA"/>
    <w:pPr>
      <w:ind w:left="720"/>
      <w:contextualSpacing/>
    </w:pPr>
  </w:style>
  <w:style w:type="paragraph" w:customStyle="1" w:styleId="BodyText8">
    <w:name w:val="Body Text8"/>
    <w:basedOn w:val="Normal"/>
    <w:rsid w:val="00FC5389"/>
    <w:pPr>
      <w:spacing w:after="120" w:line="160" w:lineRule="atLeast"/>
    </w:pPr>
    <w:rPr>
      <w:rFonts w:eastAsia="Times New Roman"/>
      <w:sz w:val="24"/>
      <w:szCs w:val="20"/>
    </w:rPr>
  </w:style>
  <w:style w:type="paragraph" w:customStyle="1" w:styleId="tabletext">
    <w:name w:val="table text"/>
    <w:basedOn w:val="Normal"/>
    <w:rsid w:val="00D15A0D"/>
    <w:pPr>
      <w:spacing w:before="120" w:after="120" w:line="160" w:lineRule="atLeast"/>
      <w:ind w:left="144"/>
    </w:pPr>
    <w:rPr>
      <w:rFonts w:ascii="Arial Narrow" w:eastAsia="Times New Roman" w:hAnsi="Arial Narrow"/>
      <w:color w:val="000000"/>
      <w:szCs w:val="20"/>
    </w:rPr>
  </w:style>
  <w:style w:type="paragraph" w:customStyle="1" w:styleId="bullet">
    <w:name w:val="bullet"/>
    <w:basedOn w:val="Normal"/>
    <w:link w:val="bulletChar"/>
    <w:rsid w:val="00B42ED5"/>
    <w:pPr>
      <w:numPr>
        <w:numId w:val="1"/>
      </w:numPr>
      <w:spacing w:after="120" w:line="160" w:lineRule="atLeast"/>
      <w:ind w:left="2520"/>
    </w:pPr>
    <w:rPr>
      <w:rFonts w:ascii="Arial" w:eastAsia="Times New Roman" w:hAnsi="Arial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24FB2"/>
    <w:rPr>
      <w:color w:val="800080" w:themeColor="followedHyperlink"/>
      <w:u w:val="single"/>
    </w:rPr>
  </w:style>
  <w:style w:type="paragraph" w:customStyle="1" w:styleId="BodyText13">
    <w:name w:val="Body Text13"/>
    <w:basedOn w:val="Normal"/>
    <w:rsid w:val="005A65EA"/>
    <w:pPr>
      <w:spacing w:after="120" w:line="160" w:lineRule="atLeast"/>
      <w:ind w:left="2160"/>
    </w:pPr>
    <w:rPr>
      <w:rFonts w:ascii="Arial" w:eastAsia="Times New Roman" w:hAnsi="Arial"/>
      <w:szCs w:val="20"/>
    </w:rPr>
  </w:style>
  <w:style w:type="paragraph" w:customStyle="1" w:styleId="number">
    <w:name w:val="number"/>
    <w:basedOn w:val="Normal"/>
    <w:link w:val="numberChar"/>
    <w:rsid w:val="00EB3F3A"/>
    <w:pPr>
      <w:numPr>
        <w:numId w:val="2"/>
      </w:numPr>
      <w:tabs>
        <w:tab w:val="left" w:pos="1008"/>
      </w:tabs>
      <w:spacing w:before="120" w:after="120" w:line="160" w:lineRule="atLeast"/>
    </w:pPr>
    <w:rPr>
      <w:rFonts w:eastAsia="Times New Roman"/>
      <w:sz w:val="24"/>
      <w:szCs w:val="20"/>
    </w:rPr>
  </w:style>
  <w:style w:type="character" w:customStyle="1" w:styleId="numberChar">
    <w:name w:val="number Char"/>
    <w:basedOn w:val="DefaultParagraphFont"/>
    <w:link w:val="number"/>
    <w:rsid w:val="00EB3F3A"/>
    <w:rPr>
      <w:rFonts w:eastAsia="Times New Roman"/>
      <w:sz w:val="24"/>
    </w:rPr>
  </w:style>
  <w:style w:type="paragraph" w:customStyle="1" w:styleId="BodyText1">
    <w:name w:val="Body Text1"/>
    <w:basedOn w:val="Normal"/>
    <w:link w:val="bodytextChar"/>
    <w:rsid w:val="003A7D43"/>
    <w:pPr>
      <w:spacing w:after="120" w:line="160" w:lineRule="atLeast"/>
    </w:pPr>
    <w:rPr>
      <w:rFonts w:eastAsia="Times New Roman"/>
      <w:sz w:val="24"/>
      <w:szCs w:val="20"/>
    </w:rPr>
  </w:style>
  <w:style w:type="character" w:customStyle="1" w:styleId="bodytextChar">
    <w:name w:val="body text Char"/>
    <w:link w:val="BodyText1"/>
    <w:rsid w:val="003A7D43"/>
    <w:rPr>
      <w:rFonts w:eastAsia="Times New Roman"/>
      <w:sz w:val="24"/>
    </w:rPr>
  </w:style>
  <w:style w:type="character" w:customStyle="1" w:styleId="bulletChar">
    <w:name w:val="bullet Char"/>
    <w:basedOn w:val="bodytextChar"/>
    <w:link w:val="bullet"/>
    <w:rsid w:val="004F3E7F"/>
    <w:rPr>
      <w:rFonts w:ascii="Arial" w:eastAsia="Times New Roman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8A7A89"/>
    <w:rPr>
      <w:rFonts w:ascii="Arial Black" w:eastAsia="Times New Roman" w:hAnsi="Arial Black"/>
      <w:sz w:val="24"/>
    </w:rPr>
  </w:style>
  <w:style w:type="paragraph" w:customStyle="1" w:styleId="BodyText9">
    <w:name w:val="Body Text9"/>
    <w:basedOn w:val="Normal"/>
    <w:rsid w:val="00C5108A"/>
    <w:pPr>
      <w:spacing w:after="120" w:line="160" w:lineRule="atLeast"/>
    </w:pPr>
    <w:rPr>
      <w:rFonts w:eastAsia="Times New Roman"/>
      <w:sz w:val="24"/>
      <w:szCs w:val="20"/>
    </w:rPr>
  </w:style>
  <w:style w:type="paragraph" w:styleId="NoSpacing">
    <w:name w:val="No Spacing"/>
    <w:uiPriority w:val="1"/>
    <w:qFormat/>
    <w:rsid w:val="00095DDB"/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BodyText1"/>
    <w:next w:val="Normal"/>
    <w:autoRedefine/>
    <w:uiPriority w:val="39"/>
    <w:rsid w:val="003B584B"/>
    <w:pPr>
      <w:tabs>
        <w:tab w:val="right" w:leader="dot" w:pos="10070"/>
      </w:tabs>
      <w:adjustRightInd w:val="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543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Text9">
    <w:name w:val="TableText 9"/>
    <w:basedOn w:val="Normal"/>
    <w:rsid w:val="00DB1D32"/>
    <w:pPr>
      <w:widowControl w:val="0"/>
      <w:spacing w:before="40" w:after="40" w:line="240" w:lineRule="atLeast"/>
    </w:pPr>
    <w:rPr>
      <w:rFonts w:ascii="Arial" w:eastAsia="Times New Roman" w:hAnsi="Arial"/>
      <w:bCs/>
      <w:sz w:val="18"/>
      <w:szCs w:val="18"/>
    </w:rPr>
  </w:style>
  <w:style w:type="paragraph" w:customStyle="1" w:styleId="BodyText5">
    <w:name w:val="Body Text5"/>
    <w:basedOn w:val="Normal"/>
    <w:rsid w:val="00DB1D32"/>
    <w:pPr>
      <w:spacing w:after="120" w:line="160" w:lineRule="atLeast"/>
    </w:pPr>
    <w:rPr>
      <w:rFonts w:eastAsia="Times New Roman"/>
      <w:sz w:val="24"/>
      <w:szCs w:val="20"/>
    </w:rPr>
  </w:style>
  <w:style w:type="paragraph" w:customStyle="1" w:styleId="BodyText14">
    <w:name w:val="Body Text14"/>
    <w:basedOn w:val="Normal"/>
    <w:rsid w:val="000E7424"/>
    <w:pPr>
      <w:spacing w:after="120" w:line="160" w:lineRule="atLeast"/>
    </w:pPr>
    <w:rPr>
      <w:rFonts w:eastAsia="Times New Roman"/>
      <w:sz w:val="24"/>
      <w:szCs w:val="20"/>
    </w:rPr>
  </w:style>
  <w:style w:type="paragraph" w:customStyle="1" w:styleId="BodyText3">
    <w:name w:val="Body Text3"/>
    <w:basedOn w:val="Normal"/>
    <w:rsid w:val="00454D71"/>
    <w:pPr>
      <w:spacing w:after="120" w:line="160" w:lineRule="atLeast"/>
      <w:ind w:left="2160"/>
    </w:pPr>
    <w:rPr>
      <w:rFonts w:ascii="Arial" w:eastAsia="Times New Roman" w:hAnsi="Arial"/>
      <w:szCs w:val="20"/>
    </w:rPr>
  </w:style>
  <w:style w:type="paragraph" w:customStyle="1" w:styleId="Default">
    <w:name w:val="Default"/>
    <w:rsid w:val="00843B8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BodyText11">
    <w:name w:val="Body Text11"/>
    <w:basedOn w:val="Normal"/>
    <w:rsid w:val="00146F19"/>
    <w:pPr>
      <w:spacing w:after="120" w:line="160" w:lineRule="atLeast"/>
    </w:pPr>
    <w:rPr>
      <w:rFonts w:eastAsia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646CBE"/>
  </w:style>
  <w:style w:type="paragraph" w:styleId="BodyText">
    <w:name w:val="Body Text"/>
    <w:basedOn w:val="Normal"/>
    <w:link w:val="BodyTextChar1"/>
    <w:rsid w:val="00B15F44"/>
    <w:pPr>
      <w:keepLines/>
      <w:widowControl w:val="0"/>
      <w:spacing w:after="120" w:line="240" w:lineRule="atLeast"/>
      <w:ind w:left="720"/>
    </w:pPr>
    <w:rPr>
      <w:rFonts w:eastAsia="Times New Roman"/>
      <w:sz w:val="24"/>
      <w:szCs w:val="20"/>
    </w:rPr>
  </w:style>
  <w:style w:type="character" w:customStyle="1" w:styleId="BodyTextChar0">
    <w:name w:val="Body Text Char"/>
    <w:basedOn w:val="DefaultParagraphFont"/>
    <w:rsid w:val="00B15F44"/>
    <w:rPr>
      <w:sz w:val="22"/>
      <w:szCs w:val="22"/>
    </w:rPr>
  </w:style>
  <w:style w:type="character" w:customStyle="1" w:styleId="BodyTextChar1">
    <w:name w:val="Body Text Char1"/>
    <w:basedOn w:val="DefaultParagraphFont"/>
    <w:link w:val="BodyText"/>
    <w:rsid w:val="00B15F44"/>
    <w:rPr>
      <w:rFonts w:eastAsia="Times New Roman"/>
      <w:sz w:val="24"/>
    </w:rPr>
  </w:style>
  <w:style w:type="character" w:styleId="Mention">
    <w:name w:val="Mention"/>
    <w:basedOn w:val="DefaultParagraphFont"/>
    <w:uiPriority w:val="99"/>
    <w:semiHidden/>
    <w:unhideWhenUsed/>
    <w:rsid w:val="0029499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30E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564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556411"/>
  </w:style>
  <w:style w:type="character" w:customStyle="1" w:styleId="eop">
    <w:name w:val="eop"/>
    <w:basedOn w:val="DefaultParagraphFont"/>
    <w:rsid w:val="00556411"/>
  </w:style>
  <w:style w:type="character" w:customStyle="1" w:styleId="ui-provider">
    <w:name w:val="ui-provider"/>
    <w:basedOn w:val="DefaultParagraphFont"/>
    <w:rsid w:val="007E7516"/>
  </w:style>
  <w:style w:type="character" w:styleId="Strong">
    <w:name w:val="Strong"/>
    <w:basedOn w:val="DefaultParagraphFont"/>
    <w:uiPriority w:val="22"/>
    <w:qFormat/>
    <w:rsid w:val="00CB5BDD"/>
    <w:rPr>
      <w:rFonts w:ascii="Toyota Type" w:hAnsi="Toyota Type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7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055">
          <w:marLeft w:val="720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81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528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3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5422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798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250">
          <w:marLeft w:val="720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268">
          <w:marLeft w:val="0"/>
          <w:marRight w:val="0"/>
          <w:marTop w:val="1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4159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2811">
          <w:marLeft w:val="720"/>
          <w:marRight w:val="0"/>
          <w:marTop w:val="2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remierCareTMNA@toyota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67384\OneDrive%20-%20TMNA\Documents\Custom%20Office%20Templates\MST%20Release%20Note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T_x0020_Purpose xmlns="d5cc21d0-711c-4435-98f0-9438581a1fa8">Guideline</MST_x0020_Purpose>
    <TaxCatchAll xmlns="5fbc36cc-4a3d-459d-a4e8-c232f9d05c81" xsi:nil="true"/>
    <Project_x0020_Team xmlns="d5cc21d0-711c-4435-98f0-9438581a1fa8">MST</Project_x0020_Team>
    <Dept xmlns="d5cc21d0-711c-4435-98f0-9438581a1fa8">TMNA</Dept>
    <m6l7 xmlns="d5cc21d0-711c-4435-98f0-9438581a1fa8" xsi:nil="true"/>
    <Used_x0020_For xmlns="d5cc21d0-711c-4435-98f0-9438581a1fa8">Learning</Used_x0020_For>
    <AA xmlns="d5cc21d0-711c-4435-98f0-9438581a1fa8">Undefined</AA>
    <System xmlns="d5cc21d0-711c-4435-98f0-9438581a1fa8">How To</System>
    <lcf76f155ced4ddcb4097134ff3c332f xmlns="d5cc21d0-711c-4435-98f0-9438581a1fa8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BD666C5BDF94885847381660D370C" ma:contentTypeVersion="26" ma:contentTypeDescription="Create a new document." ma:contentTypeScope="" ma:versionID="3791873b1c1f22002a6daf2e699e6ba6">
  <xsd:schema xmlns:xsd="http://www.w3.org/2001/XMLSchema" xmlns:xs="http://www.w3.org/2001/XMLSchema" xmlns:p="http://schemas.microsoft.com/office/2006/metadata/properties" xmlns:ns2="d5cc21d0-711c-4435-98f0-9438581a1fa8" xmlns:ns3="5fbc36cc-4a3d-459d-a4e8-c232f9d05c81" xmlns:ns4="913adeb6-91b5-40d6-87f9-361e23c1b5a2" targetNamespace="http://schemas.microsoft.com/office/2006/metadata/properties" ma:root="true" ma:fieldsID="e6d0ad6091dcb9322243623088d7dc10" ns2:_="" ns3:_="" ns4:_="">
    <xsd:import namespace="d5cc21d0-711c-4435-98f0-9438581a1fa8"/>
    <xsd:import namespace="5fbc36cc-4a3d-459d-a4e8-c232f9d05c81"/>
    <xsd:import namespace="913adeb6-91b5-40d6-87f9-361e23c1b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ept" minOccurs="0"/>
                <xsd:element ref="ns2:m6l7" minOccurs="0"/>
                <xsd:element ref="ns2:Project_x0020_Team" minOccurs="0"/>
                <xsd:element ref="ns2:MediaServiceAutoTags" minOccurs="0"/>
                <xsd:element ref="ns2:MediaServiceOCR" minOccurs="0"/>
                <xsd:element ref="ns2:Used_x0020_For"/>
                <xsd:element ref="ns3:TaxCatchAll" minOccurs="0"/>
                <xsd:element ref="ns2:System"/>
                <xsd:element ref="ns2:MST_x0020_Purpose" minOccurs="0"/>
                <xsd:element ref="ns2:AA" minOccurs="0"/>
                <xsd:element ref="ns4:SharedWithUsers" minOccurs="0"/>
                <xsd:element ref="ns4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c21d0-711c-4435-98f0-9438581a1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pt" ma:index="10" nillable="true" ma:displayName="Dept" ma:default="TMNA" ma:format="Dropdown" ma:internalName="Dept">
      <xsd:simpleType>
        <xsd:restriction base="dms:Choice">
          <xsd:enumeration value="TMNA"/>
          <xsd:enumeration value="TFS"/>
          <xsd:enumeration value="Unknown"/>
        </xsd:restriction>
      </xsd:simpleType>
    </xsd:element>
    <xsd:element name="m6l7" ma:index="11" nillable="true" ma:displayName="Text" ma:internalName="m6l7">
      <xsd:simpleType>
        <xsd:restriction base="dms:Text"/>
      </xsd:simpleType>
    </xsd:element>
    <xsd:element name="Project_x0020_Team" ma:index="12" nillable="true" ma:displayName="Project Team" ma:default="Undefined" ma:format="Dropdown" ma:internalName="Project_x0020_Team">
      <xsd:simpleType>
        <xsd:restriction base="dms:Choice">
          <xsd:enumeration value="Undefined"/>
          <xsd:enumeration value="Analytics"/>
          <xsd:enumeration value="CRM"/>
          <xsd:enumeration value="GXP / CDK"/>
          <xsd:enumeration value="Loyalty"/>
          <xsd:enumeration value="MST"/>
          <xsd:enumeration value="OCA / MDCA"/>
          <xsd:enumeration value="Precise Price"/>
          <xsd:enumeration value="Price Engine"/>
          <xsd:enumeration value="Protection Products"/>
          <xsd:enumeration value="RTID"/>
        </xsd:restriction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Used_x0020_For" ma:index="15" ma:displayName="Used For" ma:default="Undefined" ma:description="Defines how the document is used within MST" ma:format="Dropdown" ma:internalName="Used_x0020_For">
      <xsd:simpleType>
        <xsd:restriction base="dms:Choice">
          <xsd:enumeration value="Undefined"/>
          <xsd:enumeration value="How To"/>
          <xsd:enumeration value="Learning"/>
          <xsd:enumeration value="MST Process"/>
          <xsd:enumeration value="Reporting"/>
          <xsd:enumeration value="Tips &amp; Tricks"/>
        </xsd:restriction>
      </xsd:simpleType>
    </xsd:element>
    <xsd:element name="System" ma:index="17" ma:displayName="System" ma:format="Dropdown" ma:internalName="System">
      <xsd:simpleType>
        <xsd:restriction base="dms:Choice">
          <xsd:enumeration value="JIRA"/>
          <xsd:enumeration value="How To"/>
          <xsd:enumeration value="Scrum Process"/>
          <xsd:enumeration value="Report"/>
        </xsd:restriction>
      </xsd:simpleType>
    </xsd:element>
    <xsd:element name="MST_x0020_Purpose" ma:index="18" nillable="true" ma:displayName="MST Purpose" ma:default="Guideline" ma:description="Defines how MST uses this document within the team" ma:internalName="MST_x0020_Purpose">
      <xsd:simpleType>
        <xsd:restriction base="dms:Choice">
          <xsd:enumeration value="Guideline"/>
          <xsd:enumeration value="How To"/>
          <xsd:enumeration value="Report"/>
          <xsd:enumeration value="Tips &amp; Tricks"/>
        </xsd:restriction>
      </xsd:simpleType>
    </xsd:element>
    <xsd:element name="AA" ma:index="19" nillable="true" ma:displayName="Focus Area" ma:default="Undefined" ma:format="Dropdown" ma:internalName="AA">
      <xsd:simpleType>
        <xsd:restriction base="dms:Choice">
          <xsd:enumeration value="Undefined"/>
          <xsd:enumeration value="Bugs"/>
          <xsd:enumeration value="Executive"/>
          <xsd:enumeration value="JIRA"/>
          <xsd:enumeration value="Kaizen"/>
          <xsd:enumeration value="MST Process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2a2c591-d7ed-4103-aad7-ac150ba4a5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3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c36cc-4a3d-459d-a4e8-c232f9d05c81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83010e2-2b46-4f23-bf39-79284fb48be7}" ma:internalName="TaxCatchAll" ma:showField="CatchAllData" ma:web="913adeb6-91b5-40d6-87f9-361e23c1b5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adeb6-91b5-40d6-87f9-361e23c1b5a2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BF5F68-1D21-4C88-9426-6916EA3A5EE4}">
  <ds:schemaRefs>
    <ds:schemaRef ds:uri="http://schemas.microsoft.com/office/2006/metadata/properties"/>
    <ds:schemaRef ds:uri="http://schemas.microsoft.com/office/infopath/2007/PartnerControls"/>
    <ds:schemaRef ds:uri="d5cc21d0-711c-4435-98f0-9438581a1fa8"/>
    <ds:schemaRef ds:uri="5fbc36cc-4a3d-459d-a4e8-c232f9d05c81"/>
  </ds:schemaRefs>
</ds:datastoreItem>
</file>

<file path=customXml/itemProps2.xml><?xml version="1.0" encoding="utf-8"?>
<ds:datastoreItem xmlns:ds="http://schemas.openxmlformats.org/officeDocument/2006/customXml" ds:itemID="{FB21E0D5-DA0B-4C35-B428-828B4E7CB7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C60B1-451F-4858-A157-9B18481932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B604A9-72F4-4FFD-BB10-FE8A43ED4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c21d0-711c-4435-98f0-9438581a1fa8"/>
    <ds:schemaRef ds:uri="5fbc36cc-4a3d-459d-a4e8-c232f9d05c81"/>
    <ds:schemaRef ds:uri="913adeb6-91b5-40d6-87f9-361e23c1b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ab85355-4276-4c90-bb9a-57497e191f12}" enabled="1" method="Standard" siteId="{8c642d1d-d709-47b0-ab10-080af10798f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MST Release Notes Template.dotx</Template>
  <TotalTime>72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Motor Sales, USA, Inc.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Sanderson (TMNA)</dc:creator>
  <cp:keywords> </cp:keywords>
  <dc:description/>
  <cp:lastModifiedBy>Matthew A Sanderson (TMNA)</cp:lastModifiedBy>
  <cp:revision>14</cp:revision>
  <cp:lastPrinted>2018-06-14T16:21:00Z</cp:lastPrinted>
  <dcterms:created xsi:type="dcterms:W3CDTF">2024-02-14T21:11:00Z</dcterms:created>
  <dcterms:modified xsi:type="dcterms:W3CDTF">2024-02-16T20:37:00Z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d8061bdf-5edb-47fa-9d94-5e1f7eeddf5a</vt:lpwstr>
  </property>
  <property fmtid="{D5CDD505-2E9C-101B-9397-08002B2CF9AE}" pid="3" name="xClassification">
    <vt:lpwstr> </vt:lpwstr>
  </property>
  <property fmtid="{D5CDD505-2E9C-101B-9397-08002B2CF9AE}" pid="4" name="ToyotaClassification">
    <vt:lpwstr>PROTECTED</vt:lpwstr>
  </property>
  <property fmtid="{D5CDD505-2E9C-101B-9397-08002B2CF9AE}" pid="5" name="ToyotaVisualMarkings">
    <vt:lpwstr>Top Left</vt:lpwstr>
  </property>
  <property fmtid="{D5CDD505-2E9C-101B-9397-08002B2CF9AE}" pid="6" name="MSIP_Label_5ab85355-4276-4c90-bb9a-57497e191f12_Enabled">
    <vt:lpwstr>true</vt:lpwstr>
  </property>
  <property fmtid="{D5CDD505-2E9C-101B-9397-08002B2CF9AE}" pid="7" name="MSIP_Label_5ab85355-4276-4c90-bb9a-57497e191f12_SetDate">
    <vt:lpwstr>2021-08-05T21:26:32Z</vt:lpwstr>
  </property>
  <property fmtid="{D5CDD505-2E9C-101B-9397-08002B2CF9AE}" pid="8" name="MSIP_Label_5ab85355-4276-4c90-bb9a-57497e191f12_Method">
    <vt:lpwstr>Standard</vt:lpwstr>
  </property>
  <property fmtid="{D5CDD505-2E9C-101B-9397-08002B2CF9AE}" pid="9" name="MSIP_Label_5ab85355-4276-4c90-bb9a-57497e191f12_Name">
    <vt:lpwstr>5ab85355-4276-4c90-bb9a-57497e191f12</vt:lpwstr>
  </property>
  <property fmtid="{D5CDD505-2E9C-101B-9397-08002B2CF9AE}" pid="10" name="MSIP_Label_5ab85355-4276-4c90-bb9a-57497e191f12_SiteId">
    <vt:lpwstr>8c642d1d-d709-47b0-ab10-080af10798fb</vt:lpwstr>
  </property>
  <property fmtid="{D5CDD505-2E9C-101B-9397-08002B2CF9AE}" pid="11" name="MSIP_Label_5ab85355-4276-4c90-bb9a-57497e191f12_ActionId">
    <vt:lpwstr>d09df8f1-7ffe-4867-acaf-937ddcf382aa</vt:lpwstr>
  </property>
  <property fmtid="{D5CDD505-2E9C-101B-9397-08002B2CF9AE}" pid="12" name="MSIP_Label_5ab85355-4276-4c90-bb9a-57497e191f12_ContentBits">
    <vt:lpwstr>1</vt:lpwstr>
  </property>
  <property fmtid="{D5CDD505-2E9C-101B-9397-08002B2CF9AE}" pid="13" name="ContentTypeId">
    <vt:lpwstr>0x010100F31BD666C5BDF94885847381660D370C</vt:lpwstr>
  </property>
  <property fmtid="{D5CDD505-2E9C-101B-9397-08002B2CF9AE}" pid="14" name="m2d320bcedf24c9aa213adeeb1c182bd">
    <vt:lpwstr/>
  </property>
  <property fmtid="{D5CDD505-2E9C-101B-9397-08002B2CF9AE}" pid="15" name="MediaServiceImageTags">
    <vt:lpwstr/>
  </property>
  <property fmtid="{D5CDD505-2E9C-101B-9397-08002B2CF9AE}" pid="16" name="i0eca25cc2ba45c28d309d3ef83f84e6">
    <vt:lpwstr/>
  </property>
  <property fmtid="{D5CDD505-2E9C-101B-9397-08002B2CF9AE}" pid="17" name="TaxonomyClassification">
    <vt:lpwstr/>
  </property>
  <property fmtid="{D5CDD505-2E9C-101B-9397-08002B2CF9AE}" pid="18" name="ConfidentialityLevel">
    <vt:lpwstr/>
  </property>
</Properties>
</file>